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footer7.xml" ContentType="application/vnd.openxmlformats-officedocument.wordprocessingml.footer+xml"/>
  <Override PartName="/word/header12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BC22C" w14:textId="77777777" w:rsidR="00BA03F8" w:rsidRDefault="00BA03F8" w:rsidP="00BA03F8"/>
    <w:p w14:paraId="5954F9AF" w14:textId="77777777" w:rsidR="00BA03F8" w:rsidRDefault="00BA03F8" w:rsidP="00BA03F8"/>
    <w:p w14:paraId="2BFB9767" w14:textId="77777777" w:rsidR="00BA03F8" w:rsidRDefault="00BA03F8" w:rsidP="00BA03F8"/>
    <w:p w14:paraId="6DEC0250" w14:textId="77777777" w:rsidR="00BA03F8" w:rsidRDefault="00BA03F8" w:rsidP="00BA03F8"/>
    <w:p w14:paraId="1221A43C" w14:textId="77777777" w:rsidR="00BA03F8" w:rsidRDefault="00BA03F8" w:rsidP="00BA03F8"/>
    <w:p w14:paraId="2FA65E4D" w14:textId="77777777" w:rsidR="00BA03F8" w:rsidRDefault="00BA03F8" w:rsidP="00BA03F8"/>
    <w:p w14:paraId="1C7C74E9" w14:textId="77777777" w:rsidR="00BA03F8" w:rsidRDefault="00BA03F8" w:rsidP="00BA03F8"/>
    <w:p w14:paraId="6D9DC650" w14:textId="77777777" w:rsidR="00BA03F8" w:rsidRDefault="00BA03F8" w:rsidP="00BA03F8"/>
    <w:p w14:paraId="58CDE9B1" w14:textId="77777777" w:rsidR="00BA03F8" w:rsidRDefault="00BA03F8" w:rsidP="00BA03F8"/>
    <w:p w14:paraId="6E8B043D" w14:textId="77777777" w:rsidR="00BA03F8" w:rsidRPr="007D68D5" w:rsidRDefault="00BA03F8" w:rsidP="00BA03F8">
      <w:pPr>
        <w:jc w:val="center"/>
        <w:rPr>
          <w:i/>
        </w:rPr>
      </w:pPr>
      <w:r w:rsidRPr="007D68D5">
        <w:rPr>
          <w:i/>
          <w:sz w:val="22"/>
          <w:szCs w:val="22"/>
        </w:rPr>
        <w:t>Masterthesis</w:t>
      </w:r>
    </w:p>
    <w:p w14:paraId="662E894D" w14:textId="77777777" w:rsidR="00BA03F8" w:rsidRDefault="00737C25" w:rsidP="00BA03F8">
      <w:pPr>
        <w:jc w:val="center"/>
        <w:rPr>
          <w:sz w:val="48"/>
          <w:szCs w:val="48"/>
        </w:rPr>
      </w:pPr>
      <w:r>
        <w:rPr>
          <w:sz w:val="48"/>
          <w:szCs w:val="48"/>
        </w:rPr>
        <w:t>Featurebasierte Fehlervorhersage mittels Methoden des Machine Learnings</w:t>
      </w:r>
    </w:p>
    <w:p w14:paraId="2256339A" w14:textId="77777777" w:rsidR="00BA03F8" w:rsidRDefault="00737C25" w:rsidP="00BA03F8">
      <w:pPr>
        <w:jc w:val="center"/>
        <w:rPr>
          <w:sz w:val="32"/>
          <w:szCs w:val="32"/>
        </w:rPr>
      </w:pPr>
      <w:r>
        <w:rPr>
          <w:sz w:val="32"/>
          <w:szCs w:val="32"/>
        </w:rPr>
        <w:t>Stefan Hermann Strüder</w:t>
      </w:r>
    </w:p>
    <w:p w14:paraId="6006729C" w14:textId="77777777" w:rsidR="00BA03F8" w:rsidRPr="007D68D5" w:rsidRDefault="00BA03F8" w:rsidP="00BA03F8">
      <w:pPr>
        <w:jc w:val="center"/>
      </w:pPr>
      <w:r>
        <w:fldChar w:fldCharType="begin"/>
      </w:r>
      <w:r>
        <w:instrText xml:space="preserve"> </w:instrText>
      </w:r>
      <w:r w:rsidR="00216DD9">
        <w:instrText>DATE</w:instrText>
      </w:r>
      <w:r>
        <w:instrText xml:space="preserve">  \@ "</w:instrText>
      </w:r>
      <w:r w:rsidR="00216DD9">
        <w:instrText>d. MMMM yyyy</w:instrText>
      </w:r>
      <w:r>
        <w:instrText xml:space="preserve">"  \* MERGEFORMAT </w:instrText>
      </w:r>
      <w:r>
        <w:fldChar w:fldCharType="separate"/>
      </w:r>
      <w:r w:rsidR="00737C25">
        <w:rPr>
          <w:noProof/>
        </w:rPr>
        <w:t>7. November 2019</w:t>
      </w:r>
      <w:r>
        <w:fldChar w:fldCharType="end"/>
      </w:r>
    </w:p>
    <w:p w14:paraId="7267B870" w14:textId="77777777" w:rsidR="00BA03F8" w:rsidRDefault="00BA03F8" w:rsidP="00BA03F8"/>
    <w:p w14:paraId="101BA4DD" w14:textId="77777777" w:rsidR="00900394" w:rsidRDefault="00900394" w:rsidP="00BA03F8"/>
    <w:p w14:paraId="0F9075A6" w14:textId="77777777" w:rsidR="00BA03F8" w:rsidRDefault="00BA03F8" w:rsidP="00BA03F8"/>
    <w:p w14:paraId="33FE2018" w14:textId="77777777" w:rsidR="00BA03F8" w:rsidRDefault="00BA03F8" w:rsidP="00BA03F8"/>
    <w:p w14:paraId="37221ACD" w14:textId="77777777" w:rsidR="00BA03F8" w:rsidRDefault="00BA03F8" w:rsidP="00BA03F8"/>
    <w:p w14:paraId="326AFB65" w14:textId="77777777" w:rsidR="00BA03F8" w:rsidRDefault="00BA03F8" w:rsidP="00BA03F8"/>
    <w:p w14:paraId="4D3B3220" w14:textId="77777777" w:rsidR="00737C25" w:rsidRDefault="00737C25" w:rsidP="00BA03F8"/>
    <w:p w14:paraId="72FEC6B2" w14:textId="77777777" w:rsidR="00737C25" w:rsidRDefault="00737C25" w:rsidP="00BA03F8"/>
    <w:p w14:paraId="33198909" w14:textId="77777777" w:rsidR="00BA03F8" w:rsidRDefault="00BA03F8" w:rsidP="00BA03F8">
      <w:r>
        <w:rPr>
          <w:noProof/>
        </w:rPr>
        <w:pict w14:anchorId="68EA85FE">
          <v:line id="_x0000_s1029" style="position:absolute;left:0;text-align:left;z-index:-251658752;mso-position-horizontal-relative:page;mso-position-vertical-relative:page" from="85.05pt,665.05pt" to="538.6pt,665.05pt" strokeweight=".5pt">
            <w10:wrap anchorx="page" anchory="page"/>
            <w10:anchorlock/>
          </v:line>
        </w:pict>
      </w:r>
    </w:p>
    <w:p w14:paraId="75AAE72C" w14:textId="77777777" w:rsidR="00BA03F8" w:rsidRDefault="00BA03F8" w:rsidP="00BA03F8"/>
    <w:p w14:paraId="38737912" w14:textId="77777777" w:rsidR="00BA03F8" w:rsidRDefault="00BA03F8" w:rsidP="00BA03F8"/>
    <w:p w14:paraId="40F88B92" w14:textId="77777777" w:rsidR="00BA03F8" w:rsidRDefault="00922439" w:rsidP="00BA03F8">
      <w:r>
        <w:t>Universität Koblenz-Landau</w:t>
      </w:r>
      <w:r>
        <w:tab/>
      </w:r>
      <w:r>
        <w:tab/>
      </w:r>
      <w:r>
        <w:tab/>
      </w:r>
      <w:r>
        <w:tab/>
      </w:r>
      <w:r>
        <w:tab/>
      </w:r>
      <w:r>
        <w:tab/>
        <w:t>Fachbereich</w:t>
      </w:r>
      <w:r w:rsidR="00BA03F8">
        <w:t xml:space="preserve"> Informatik</w:t>
      </w:r>
    </w:p>
    <w:p w14:paraId="1A0F2653" w14:textId="77777777" w:rsidR="00BA03F8" w:rsidRPr="00922439" w:rsidRDefault="00BA03F8" w:rsidP="00BA03F8">
      <w:pPr>
        <w:jc w:val="center"/>
        <w:rPr>
          <w:sz w:val="32"/>
          <w:szCs w:val="32"/>
        </w:rPr>
      </w:pPr>
      <w:hyperlink r:id="rId10" w:history="1">
        <w:r w:rsidR="00922439" w:rsidRPr="00922439">
          <w:rPr>
            <w:rStyle w:val="Hyperlink"/>
            <w:color w:val="85BB1A"/>
            <w:sz w:val="32"/>
            <w:szCs w:val="32"/>
            <w:u w:val="none"/>
          </w:rPr>
          <w:t>Arbeitsgruppe</w:t>
        </w:r>
        <w:r w:rsidR="00922439">
          <w:rPr>
            <w:rStyle w:val="Hyperlink"/>
            <w:color w:val="85BB1A"/>
            <w:sz w:val="32"/>
            <w:szCs w:val="32"/>
            <w:u w:val="none"/>
          </w:rPr>
          <w:t xml:space="preserve"> </w:t>
        </w:r>
        <w:r w:rsidR="00922439" w:rsidRPr="00922439">
          <w:rPr>
            <w:rStyle w:val="Hyperlink"/>
            <w:color w:val="85BB1A"/>
            <w:sz w:val="32"/>
            <w:szCs w:val="32"/>
            <w:u w:val="none"/>
          </w:rPr>
          <w:t>S</w:t>
        </w:r>
        <w:r w:rsidRPr="00922439">
          <w:rPr>
            <w:rStyle w:val="Hyperlink"/>
            <w:color w:val="85BB1A"/>
            <w:sz w:val="32"/>
            <w:szCs w:val="32"/>
            <w:u w:val="none"/>
          </w:rPr>
          <w:t>oftware Engineering</w:t>
        </w:r>
      </w:hyperlink>
      <w:r w:rsidRPr="00922439">
        <w:rPr>
          <w:sz w:val="32"/>
          <w:szCs w:val="32"/>
        </w:rPr>
        <w:t xml:space="preserve"> – Prof. Dr. Jan Jürjens</w:t>
      </w:r>
    </w:p>
    <w:p w14:paraId="523E002A" w14:textId="77777777" w:rsidR="00BA03F8" w:rsidRPr="00922439" w:rsidRDefault="00BA03F8" w:rsidP="00BA03F8">
      <w:pPr>
        <w:jc w:val="center"/>
      </w:pPr>
      <w:r w:rsidRPr="00922439">
        <w:t xml:space="preserve">betreut durch: </w:t>
      </w:r>
      <w:r w:rsidR="00737C25">
        <w:t>Dr. Daniel Strüder</w:t>
      </w:r>
    </w:p>
    <w:p w14:paraId="2F992612" w14:textId="77777777" w:rsidR="00BA03F8" w:rsidRPr="00922439" w:rsidRDefault="00BA03F8" w:rsidP="00BA03F8"/>
    <w:p w14:paraId="21566013" w14:textId="77777777" w:rsidR="00BA03F8" w:rsidRPr="00922439" w:rsidRDefault="00BA03F8" w:rsidP="00BA03F8">
      <w:pPr>
        <w:sectPr w:rsidR="00BA03F8" w:rsidRPr="00922439" w:rsidSect="00BA03F8">
          <w:headerReference w:type="even" r:id="rId11"/>
          <w:headerReference w:type="default" r:id="rId12"/>
          <w:footerReference w:type="even" r:id="rId13"/>
          <w:headerReference w:type="first" r:id="rId14"/>
          <w:pgSz w:w="11906" w:h="16838" w:code="9"/>
          <w:pgMar w:top="1452" w:right="1134" w:bottom="1418" w:left="1701" w:header="1247" w:footer="2721" w:gutter="0"/>
          <w:pgNumType w:fmt="lowerRoman"/>
          <w:cols w:space="708"/>
          <w:titlePg/>
          <w:docGrid w:linePitch="360"/>
        </w:sectPr>
      </w:pPr>
    </w:p>
    <w:p w14:paraId="09B08316" w14:textId="77777777" w:rsidR="00BA03F8" w:rsidRPr="00922439" w:rsidRDefault="00BA03F8" w:rsidP="00BA03F8"/>
    <w:p w14:paraId="53A18FB9" w14:textId="77777777" w:rsidR="00BA03F8" w:rsidRPr="00922439" w:rsidRDefault="00BA03F8" w:rsidP="00BA03F8"/>
    <w:p w14:paraId="781396E7" w14:textId="77777777" w:rsidR="00BA03F8" w:rsidRPr="00922439" w:rsidRDefault="00BA03F8" w:rsidP="00BA03F8"/>
    <w:p w14:paraId="22910EEF" w14:textId="77777777" w:rsidR="00BA03F8" w:rsidRPr="00922439" w:rsidRDefault="00BA03F8" w:rsidP="00BA03F8"/>
    <w:p w14:paraId="31F6B9C5" w14:textId="77777777" w:rsidR="00BA03F8" w:rsidRPr="00922439" w:rsidRDefault="00BA03F8" w:rsidP="00BA03F8"/>
    <w:p w14:paraId="61419753" w14:textId="77777777" w:rsidR="00BA03F8" w:rsidRPr="00922439" w:rsidRDefault="00BA03F8" w:rsidP="00BA03F8"/>
    <w:p w14:paraId="2C574669" w14:textId="77777777" w:rsidR="00BA03F8" w:rsidRPr="00922439" w:rsidRDefault="00BA03F8" w:rsidP="00BA03F8"/>
    <w:p w14:paraId="2B34FC44" w14:textId="77777777" w:rsidR="00BA03F8" w:rsidRPr="00922439" w:rsidRDefault="00BA03F8" w:rsidP="00BA03F8"/>
    <w:p w14:paraId="2ABE998A" w14:textId="77777777" w:rsidR="00BA03F8" w:rsidRPr="00922439" w:rsidRDefault="00BA03F8" w:rsidP="00BA03F8"/>
    <w:p w14:paraId="6D151EFE" w14:textId="77777777" w:rsidR="00BA03F8" w:rsidRPr="00922439" w:rsidRDefault="00BA03F8" w:rsidP="00BA03F8"/>
    <w:p w14:paraId="5E52EAA3" w14:textId="77777777" w:rsidR="00BA03F8" w:rsidRPr="00922439" w:rsidRDefault="00BA03F8" w:rsidP="00BA03F8"/>
    <w:p w14:paraId="2E004C81" w14:textId="77777777" w:rsidR="00BA03F8" w:rsidRPr="00922439" w:rsidRDefault="00BA03F8" w:rsidP="00BA03F8"/>
    <w:p w14:paraId="5C83A9CF" w14:textId="77777777" w:rsidR="00BA03F8" w:rsidRPr="00922439" w:rsidRDefault="00BA03F8" w:rsidP="00BA03F8"/>
    <w:p w14:paraId="421645D6" w14:textId="77777777" w:rsidR="00BA03F8" w:rsidRPr="00922439" w:rsidRDefault="00BA03F8" w:rsidP="00BA03F8"/>
    <w:p w14:paraId="6B820233" w14:textId="77777777" w:rsidR="00BA03F8" w:rsidRPr="00922439" w:rsidRDefault="00BA03F8" w:rsidP="00BA03F8"/>
    <w:p w14:paraId="759B4819" w14:textId="77777777" w:rsidR="00BA03F8" w:rsidRPr="00922439" w:rsidRDefault="00BA03F8" w:rsidP="00BA03F8"/>
    <w:p w14:paraId="6129E4BC" w14:textId="77777777" w:rsidR="00BA03F8" w:rsidRPr="00922439" w:rsidRDefault="00BA03F8" w:rsidP="00BA03F8"/>
    <w:p w14:paraId="1F38F1AA" w14:textId="77777777" w:rsidR="00BA03F8" w:rsidRPr="00922439" w:rsidRDefault="00BA03F8" w:rsidP="00BA03F8"/>
    <w:p w14:paraId="669BD9C7" w14:textId="77777777" w:rsidR="00BA03F8" w:rsidRDefault="00737C25" w:rsidP="00BA03F8">
      <w:pPr>
        <w:jc w:val="left"/>
      </w:pPr>
      <w:r>
        <w:t>Stefan Hermann Strüder</w:t>
      </w:r>
    </w:p>
    <w:p w14:paraId="03FE8B07" w14:textId="77777777" w:rsidR="00BA03F8" w:rsidRPr="004E5AA7" w:rsidRDefault="00737C25" w:rsidP="00BA03F8">
      <w:pPr>
        <w:jc w:val="left"/>
      </w:pPr>
      <w:r>
        <w:t>stefanstrueder</w:t>
      </w:r>
      <w:r w:rsidR="00BA03F8">
        <w:t>@</w:t>
      </w:r>
      <w:r w:rsidR="00922439">
        <w:t>uni-koblenz.de</w:t>
      </w:r>
      <w:r w:rsidR="00BA03F8">
        <w:br/>
        <w:t xml:space="preserve">Matrikelnummer: </w:t>
      </w:r>
      <w:r>
        <w:t>214200670</w:t>
      </w:r>
      <w:r w:rsidR="00BA03F8" w:rsidRPr="004E5AA7">
        <w:br/>
        <w:t xml:space="preserve">Studiengang: </w:t>
      </w:r>
      <w:r>
        <w:t>Master</w:t>
      </w:r>
      <w:r w:rsidR="00BA03F8">
        <w:t xml:space="preserve"> I</w:t>
      </w:r>
      <w:r w:rsidR="00BA03F8" w:rsidRPr="004E5AA7">
        <w:t>nformatik</w:t>
      </w:r>
    </w:p>
    <w:p w14:paraId="572835F4" w14:textId="77777777" w:rsidR="00BA03F8" w:rsidRDefault="00737C25" w:rsidP="00BA03F8">
      <w:pPr>
        <w:jc w:val="left"/>
      </w:pPr>
      <w:r>
        <w:rPr>
          <w:sz w:val="22"/>
          <w:szCs w:val="22"/>
        </w:rPr>
        <w:t>Masterthesis</w:t>
      </w:r>
      <w:r w:rsidR="00BA03F8">
        <w:br/>
        <w:t xml:space="preserve">Thema: </w:t>
      </w:r>
      <w:r>
        <w:t>Featurebasierte Fehlervorhersage mittels Methoden des Machine Learnings</w:t>
      </w:r>
    </w:p>
    <w:p w14:paraId="3CAAA423" w14:textId="77777777" w:rsidR="00BA03F8" w:rsidRDefault="00BA03F8" w:rsidP="00BA03F8">
      <w:pPr>
        <w:jc w:val="left"/>
      </w:pPr>
      <w:r>
        <w:t xml:space="preserve">Eingereicht: </w:t>
      </w:r>
      <w:r>
        <w:fldChar w:fldCharType="begin"/>
      </w:r>
      <w:r>
        <w:instrText xml:space="preserve"> </w:instrText>
      </w:r>
      <w:r w:rsidR="00216DD9">
        <w:instrText>TIME</w:instrText>
      </w:r>
      <w:r>
        <w:instrText xml:space="preserve"> \@ "</w:instrText>
      </w:r>
      <w:r w:rsidR="00216DD9">
        <w:instrText>d. MMMM yyyy</w:instrText>
      </w:r>
      <w:r>
        <w:instrText xml:space="preserve">" </w:instrText>
      </w:r>
      <w:r>
        <w:fldChar w:fldCharType="separate"/>
      </w:r>
      <w:r w:rsidR="00737C25">
        <w:rPr>
          <w:noProof/>
        </w:rPr>
        <w:t>7. November 2019</w:t>
      </w:r>
      <w:r>
        <w:fldChar w:fldCharType="end"/>
      </w:r>
    </w:p>
    <w:p w14:paraId="7967AC07" w14:textId="77777777" w:rsidR="00BA03F8" w:rsidRDefault="00BA03F8" w:rsidP="00BA03F8">
      <w:pPr>
        <w:jc w:val="left"/>
      </w:pPr>
      <w:r>
        <w:t xml:space="preserve">Betreuer: </w:t>
      </w:r>
      <w:r w:rsidR="00737C25">
        <w:t>Dr. Daniel Strüder</w:t>
      </w:r>
    </w:p>
    <w:p w14:paraId="193F762A" w14:textId="77777777" w:rsidR="00BA03F8" w:rsidRDefault="00BA03F8" w:rsidP="00BA03F8">
      <w:pPr>
        <w:jc w:val="left"/>
      </w:pPr>
      <w:r>
        <w:t xml:space="preserve">Prof. Dr. Jan Jürjens </w:t>
      </w:r>
      <w:r w:rsidR="00922439">
        <w:t>Arbeitsgruppe Software Engineering</w:t>
      </w:r>
      <w:r w:rsidR="00922439">
        <w:br/>
        <w:t>Fachbereich</w:t>
      </w:r>
      <w:r>
        <w:t xml:space="preserve"> Informatik</w:t>
      </w:r>
      <w:r>
        <w:br/>
      </w:r>
      <w:r w:rsidR="00922439">
        <w:t>Universität Koblenz-Landau</w:t>
      </w:r>
      <w:r w:rsidR="00922439">
        <w:br/>
        <w:t>Universitätsstraße 1</w:t>
      </w:r>
      <w:r w:rsidR="00922439">
        <w:br/>
        <w:t>56070 Koblenz</w:t>
      </w:r>
    </w:p>
    <w:p w14:paraId="32A4F935" w14:textId="77777777" w:rsidR="00BA03F8" w:rsidRDefault="00BA03F8" w:rsidP="00BA03F8">
      <w:pPr>
        <w:pStyle w:val="berschriftAbschnitt"/>
      </w:pPr>
      <w:r w:rsidRPr="001A7C10">
        <w:br w:type="page"/>
      </w:r>
      <w:bookmarkStart w:id="0" w:name="_Toc24039109"/>
      <w:r>
        <w:lastRenderedPageBreak/>
        <w:t>Ehrenwörtliche Erklärung</w:t>
      </w:r>
      <w:bookmarkEnd w:id="0"/>
    </w:p>
    <w:p w14:paraId="7DF938D2" w14:textId="77777777" w:rsidR="00BA03F8" w:rsidRDefault="00BA03F8" w:rsidP="00BA03F8">
      <w:r>
        <w:t>Ich erkläre hiermit ehrenwörtlich, dass ich die vorliegende Arbeit selbstständig angefertigt habe. Sämtliche aus fremden Quellen direkt oder indirekt übernommenen Gedanken sind als solche kenntlich gemacht.</w:t>
      </w:r>
    </w:p>
    <w:p w14:paraId="5D05D6EF" w14:textId="77777777" w:rsidR="00BA03F8" w:rsidRDefault="00BA03F8" w:rsidP="00BA03F8">
      <w:r>
        <w:t>Die Arbeit wurde bisher keiner anderen Prüfungsbehörde vorgelegt und noch nicht veröffentlicht.</w:t>
      </w:r>
    </w:p>
    <w:p w14:paraId="44137866" w14:textId="77777777" w:rsidR="00BA03F8" w:rsidRDefault="00BA03F8" w:rsidP="00BA03F8">
      <w:pPr>
        <w:pStyle w:val="ISTextkrper"/>
      </w:pPr>
    </w:p>
    <w:p w14:paraId="39FEB846" w14:textId="77777777" w:rsidR="00BA03F8" w:rsidRDefault="00BA03F8" w:rsidP="00BA03F8">
      <w:pPr>
        <w:pStyle w:val="ISTextkrper"/>
      </w:pPr>
    </w:p>
    <w:p w14:paraId="7BF01963" w14:textId="77777777" w:rsidR="00BA03F8" w:rsidRDefault="00BA03F8" w:rsidP="00BA03F8">
      <w:pPr>
        <w:pStyle w:val="ISTextkrper"/>
      </w:pPr>
    </w:p>
    <w:p w14:paraId="450AE180" w14:textId="77777777" w:rsidR="00BA03F8" w:rsidRDefault="00BA03F8" w:rsidP="00BA03F8">
      <w:pPr>
        <w:pStyle w:val="ISTextkrper"/>
      </w:pPr>
    </w:p>
    <w:p w14:paraId="4D79D320" w14:textId="77777777" w:rsidR="00BA03F8" w:rsidRDefault="00BA03F8" w:rsidP="00BA03F8">
      <w:pPr>
        <w:pStyle w:val="ISTextkrper"/>
      </w:pPr>
    </w:p>
    <w:p w14:paraId="55A5547B" w14:textId="77777777" w:rsidR="00BA03F8" w:rsidRDefault="00655B84" w:rsidP="00BA03F8">
      <w:pPr>
        <w:pStyle w:val="ISTextkrper"/>
      </w:pPr>
      <w:r>
        <w:t>Koblenz</w:t>
      </w:r>
      <w:r w:rsidR="00BA03F8">
        <w:t xml:space="preserve">, den </w:t>
      </w:r>
      <w:r w:rsidR="00BA03F8">
        <w:fldChar w:fldCharType="begin"/>
      </w:r>
      <w:r w:rsidR="00BA03F8">
        <w:instrText xml:space="preserve"> </w:instrText>
      </w:r>
      <w:r w:rsidR="00216DD9">
        <w:instrText>TIME</w:instrText>
      </w:r>
      <w:r w:rsidR="00BA03F8">
        <w:instrText xml:space="preserve"> \@ "</w:instrText>
      </w:r>
      <w:r w:rsidR="00216DD9">
        <w:instrText>d. MMMM yyyy</w:instrText>
      </w:r>
      <w:r w:rsidR="00BA03F8">
        <w:instrText xml:space="preserve">" </w:instrText>
      </w:r>
      <w:r w:rsidR="00BA03F8">
        <w:fldChar w:fldCharType="separate"/>
      </w:r>
      <w:r w:rsidR="00737C25">
        <w:rPr>
          <w:noProof/>
        </w:rPr>
        <w:t>7. November 2019</w:t>
      </w:r>
      <w:r w:rsidR="00BA03F8">
        <w:fldChar w:fldCharType="end"/>
      </w:r>
      <w:r w:rsidR="00BA03F8">
        <w:t xml:space="preserve">                                                     ___________________________</w:t>
      </w:r>
    </w:p>
    <w:p w14:paraId="42A6D511" w14:textId="77777777" w:rsidR="00BA03F8" w:rsidRPr="00922439" w:rsidRDefault="00BA03F8" w:rsidP="00BA03F8">
      <w:pPr>
        <w:pStyle w:val="ISTextkrper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22439">
        <w:rPr>
          <w:lang w:val="en-US"/>
        </w:rPr>
        <w:t>Unterschrift</w:t>
      </w:r>
    </w:p>
    <w:p w14:paraId="1548B39C" w14:textId="77777777" w:rsidR="00BA03F8" w:rsidRPr="00922439" w:rsidRDefault="00BA03F8" w:rsidP="00BA03F8">
      <w:pPr>
        <w:pStyle w:val="ISTextkrper"/>
        <w:rPr>
          <w:lang w:val="en-US"/>
        </w:rPr>
      </w:pPr>
    </w:p>
    <w:p w14:paraId="211F379F" w14:textId="77777777" w:rsidR="00BA03F8" w:rsidRPr="00922439" w:rsidRDefault="00BA03F8" w:rsidP="00BA03F8">
      <w:pPr>
        <w:pStyle w:val="ISTextkrper"/>
        <w:rPr>
          <w:lang w:val="en-US"/>
        </w:rPr>
        <w:sectPr w:rsidR="00BA03F8" w:rsidRPr="00922439" w:rsidSect="00BA03F8">
          <w:headerReference w:type="default" r:id="rId15"/>
          <w:footerReference w:type="default" r:id="rId16"/>
          <w:headerReference w:type="first" r:id="rId17"/>
          <w:pgSz w:w="11906" w:h="16838"/>
          <w:pgMar w:top="1534" w:right="1134" w:bottom="1418" w:left="1701" w:header="709" w:footer="2721" w:gutter="0"/>
          <w:pgNumType w:fmt="lowerRoman"/>
          <w:cols w:space="708"/>
          <w:docGrid w:linePitch="360"/>
        </w:sectPr>
      </w:pPr>
    </w:p>
    <w:p w14:paraId="45A5A155" w14:textId="77777777" w:rsidR="00BA03F8" w:rsidRPr="007D2268" w:rsidRDefault="00BA03F8" w:rsidP="00BA03F8">
      <w:pPr>
        <w:pStyle w:val="berschrift1"/>
        <w:numPr>
          <w:ilvl w:val="0"/>
          <w:numId w:val="0"/>
        </w:numPr>
        <w:rPr>
          <w:lang w:val="en-US"/>
        </w:rPr>
      </w:pPr>
      <w:bookmarkStart w:id="1" w:name="_Toc24039110"/>
      <w:r w:rsidRPr="007D2268">
        <w:rPr>
          <w:lang w:val="en-US"/>
        </w:rPr>
        <w:lastRenderedPageBreak/>
        <w:t>Abstract</w:t>
      </w:r>
      <w:bookmarkEnd w:id="1"/>
    </w:p>
    <w:p w14:paraId="7E2B1A29" w14:textId="77777777" w:rsidR="00BA03F8" w:rsidRPr="007D2268" w:rsidRDefault="00BA03F8" w:rsidP="00BA03F8">
      <w:pPr>
        <w:tabs>
          <w:tab w:val="left" w:pos="5925"/>
        </w:tabs>
        <w:rPr>
          <w:lang w:val="en-US"/>
        </w:rPr>
      </w:pPr>
      <w:r w:rsidRPr="007D2268">
        <w:rPr>
          <w:lang w:val="en-US"/>
        </w:rPr>
        <w:t>This is the abstract which is always written in English.</w:t>
      </w:r>
    </w:p>
    <w:p w14:paraId="56978064" w14:textId="77777777" w:rsidR="00BA03F8" w:rsidRPr="007D2268" w:rsidRDefault="00BA03F8" w:rsidP="00BA03F8">
      <w:pPr>
        <w:pStyle w:val="ISTextkrper"/>
        <w:rPr>
          <w:lang w:val="en-US"/>
        </w:rPr>
      </w:pPr>
      <w:bookmarkStart w:id="2" w:name="_Toc182153585"/>
    </w:p>
    <w:p w14:paraId="0D2572F1" w14:textId="77777777" w:rsidR="00BA03F8" w:rsidRPr="007D2268" w:rsidRDefault="00BA03F8" w:rsidP="00BA03F8">
      <w:pPr>
        <w:pStyle w:val="ISTextkrper"/>
        <w:rPr>
          <w:lang w:val="en-US"/>
        </w:rPr>
        <w:sectPr w:rsidR="00BA03F8" w:rsidRPr="007D2268" w:rsidSect="00BA03F8">
          <w:headerReference w:type="default" r:id="rId18"/>
          <w:footerReference w:type="default" r:id="rId19"/>
          <w:headerReference w:type="first" r:id="rId20"/>
          <w:pgSz w:w="11906" w:h="16838"/>
          <w:pgMar w:top="1534" w:right="1134" w:bottom="1418" w:left="1701" w:header="709" w:footer="2721" w:gutter="0"/>
          <w:cols w:space="708"/>
          <w:docGrid w:linePitch="360"/>
        </w:sectPr>
      </w:pPr>
    </w:p>
    <w:p w14:paraId="70B74FA1" w14:textId="77777777" w:rsidR="00BA03F8" w:rsidRDefault="00BA03F8" w:rsidP="00BA03F8">
      <w:pPr>
        <w:pStyle w:val="berschrift1"/>
        <w:numPr>
          <w:ilvl w:val="0"/>
          <w:numId w:val="0"/>
        </w:numPr>
      </w:pPr>
      <w:bookmarkStart w:id="3" w:name="_Toc24039111"/>
      <w:r>
        <w:lastRenderedPageBreak/>
        <w:t>Inhaltsverzeichnis</w:t>
      </w:r>
      <w:bookmarkEnd w:id="2"/>
      <w:bookmarkEnd w:id="3"/>
    </w:p>
    <w:p w14:paraId="4376C9A6" w14:textId="77777777" w:rsidR="00737C25" w:rsidRDefault="00BA03F8">
      <w:pPr>
        <w:pStyle w:val="Verzeichnis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</w:instrText>
      </w:r>
      <w:r w:rsidR="00216DD9">
        <w:instrText>TOC</w:instrText>
      </w:r>
      <w:r>
        <w:instrText xml:space="preserve"> \o "1-3" \h \z \u </w:instrText>
      </w:r>
      <w:r>
        <w:fldChar w:fldCharType="separate"/>
      </w:r>
      <w:hyperlink w:anchor="_Toc24039109" w:history="1">
        <w:r w:rsidR="00737C25" w:rsidRPr="00D75ED7">
          <w:rPr>
            <w:rStyle w:val="Hyperlink"/>
            <w:noProof/>
          </w:rPr>
          <w:t>Ehrenwörtliche Erklärung</w:t>
        </w:r>
        <w:r w:rsidR="00737C25">
          <w:rPr>
            <w:noProof/>
            <w:webHidden/>
          </w:rPr>
          <w:tab/>
        </w:r>
        <w:r w:rsidR="00737C25">
          <w:rPr>
            <w:noProof/>
            <w:webHidden/>
          </w:rPr>
          <w:fldChar w:fldCharType="begin"/>
        </w:r>
        <w:r w:rsidR="00737C25">
          <w:rPr>
            <w:noProof/>
            <w:webHidden/>
          </w:rPr>
          <w:instrText xml:space="preserve"> PAGEREF _Toc24039109 \h </w:instrText>
        </w:r>
        <w:r w:rsidR="00737C25">
          <w:rPr>
            <w:noProof/>
            <w:webHidden/>
          </w:rPr>
        </w:r>
        <w:r w:rsidR="00737C25">
          <w:rPr>
            <w:noProof/>
            <w:webHidden/>
          </w:rPr>
          <w:fldChar w:fldCharType="separate"/>
        </w:r>
        <w:r w:rsidR="00737C25">
          <w:rPr>
            <w:noProof/>
            <w:webHidden/>
          </w:rPr>
          <w:t>iii</w:t>
        </w:r>
        <w:r w:rsidR="00737C25">
          <w:rPr>
            <w:noProof/>
            <w:webHidden/>
          </w:rPr>
          <w:fldChar w:fldCharType="end"/>
        </w:r>
      </w:hyperlink>
    </w:p>
    <w:p w14:paraId="3F22D061" w14:textId="77777777" w:rsidR="00737C25" w:rsidRDefault="00737C25">
      <w:pPr>
        <w:pStyle w:val="Verzeichnis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4039110" w:history="1">
        <w:r w:rsidRPr="00D75ED7">
          <w:rPr>
            <w:rStyle w:val="Hyperlink"/>
            <w:noProof/>
            <w:lang w:val="en-US"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0E25F" w14:textId="77777777" w:rsidR="00737C25" w:rsidRDefault="00737C25">
      <w:pPr>
        <w:pStyle w:val="Verzeichnis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4039111" w:history="1">
        <w:r w:rsidRPr="00D75ED7">
          <w:rPr>
            <w:rStyle w:val="Hyperlink"/>
            <w:noProof/>
          </w:rPr>
          <w:t>Inhaltsverzeichnis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781914C6" w14:textId="77777777" w:rsidR="00737C25" w:rsidRDefault="00737C25">
      <w:pPr>
        <w:pStyle w:val="Verzeichnis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4039112" w:history="1">
        <w:r w:rsidRPr="00D75ED7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753EEDF5" w14:textId="77777777" w:rsidR="00737C25" w:rsidRDefault="00737C25">
      <w:pPr>
        <w:pStyle w:val="Verzeichnis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4039113" w:history="1">
        <w:r w:rsidRPr="00D75ED7">
          <w:rPr>
            <w:rStyle w:val="Hyperlink"/>
            <w:noProof/>
          </w:rPr>
          <w:t>Tabellenverzeichnis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0A3BBDED" w14:textId="77777777" w:rsidR="00737C25" w:rsidRDefault="00737C25">
      <w:pPr>
        <w:pStyle w:val="Verzeichnis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4039114" w:history="1">
        <w:r w:rsidRPr="00D75ED7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D75ED7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0F1F28F" w14:textId="77777777" w:rsidR="00737C25" w:rsidRDefault="00737C2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39115" w:history="1">
        <w:r w:rsidRPr="00D75ED7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75ED7">
          <w:rPr>
            <w:rStyle w:val="Hyperlink"/>
            <w:noProof/>
          </w:rPr>
          <w:t>Forschungsziele und Forschungsfragen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F31A09" w14:textId="77777777" w:rsidR="00737C25" w:rsidRDefault="00737C2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39116" w:history="1">
        <w:r w:rsidRPr="00D75ED7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75ED7">
          <w:rPr>
            <w:rStyle w:val="Hyperlink"/>
            <w:noProof/>
          </w:rPr>
          <w:t>Forschungsdesign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53AAD0E" w14:textId="77777777" w:rsidR="00737C25" w:rsidRDefault="00737C2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39117" w:history="1">
        <w:r w:rsidRPr="00D75ED7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75ED7">
          <w:rPr>
            <w:rStyle w:val="Hyperlink"/>
            <w:noProof/>
          </w:rPr>
          <w:t>Aufbau der Arbeit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70DA722" w14:textId="77777777" w:rsidR="00737C25" w:rsidRDefault="00737C25">
      <w:pPr>
        <w:pStyle w:val="Verzeichnis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4039118" w:history="1">
        <w:r w:rsidRPr="00D75ED7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D75ED7">
          <w:rPr>
            <w:rStyle w:val="Hyperlink"/>
            <w:noProof/>
          </w:rPr>
          <w:t>Hintergrund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D1B445" w14:textId="77777777" w:rsidR="00737C25" w:rsidRDefault="00737C2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39119" w:history="1">
        <w:r w:rsidRPr="00D75ED7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75ED7">
          <w:rPr>
            <w:rStyle w:val="Hyperlink"/>
            <w:noProof/>
          </w:rPr>
          <w:t>Featurebasierte Softwareentwicklung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FD8AA4" w14:textId="77777777" w:rsidR="00737C25" w:rsidRDefault="00737C2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39120" w:history="1">
        <w:r w:rsidRPr="00D75ED7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75ED7">
          <w:rPr>
            <w:rStyle w:val="Hyperlink"/>
            <w:noProof/>
          </w:rPr>
          <w:t>Machine-Learning-Klassifikation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BC8BAC" w14:textId="77777777" w:rsidR="00737C25" w:rsidRDefault="00737C2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39121" w:history="1">
        <w:r w:rsidRPr="00D75ED7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75ED7">
          <w:rPr>
            <w:rStyle w:val="Hyperlink"/>
            <w:noProof/>
          </w:rPr>
          <w:t>Fehlervorhersage mittels Machine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471403" w14:textId="77777777" w:rsidR="00737C25" w:rsidRDefault="00737C25">
      <w:pPr>
        <w:pStyle w:val="Verzeichnis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4039122" w:history="1">
        <w:r w:rsidRPr="00D75ED7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D75ED7">
          <w:rPr>
            <w:rStyle w:val="Hyperlink"/>
            <w:noProof/>
          </w:rPr>
          <w:t>Entwicklung eines featurebasierten Datensets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D7785B" w14:textId="77777777" w:rsidR="00737C25" w:rsidRDefault="00737C2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39123" w:history="1">
        <w:r w:rsidRPr="00D75ED7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75ED7">
          <w:rPr>
            <w:rStyle w:val="Hyperlink"/>
            <w:noProof/>
          </w:rPr>
          <w:t>TBD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30F68E" w14:textId="77777777" w:rsidR="00737C25" w:rsidRDefault="00737C25">
      <w:pPr>
        <w:pStyle w:val="Verzeichnis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4039124" w:history="1">
        <w:r w:rsidRPr="00D75ED7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D75ED7">
          <w:rPr>
            <w:rStyle w:val="Hyperlink"/>
            <w:noProof/>
          </w:rPr>
          <w:t>Anlernung von Machine-Learning-Klassifikatoren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6F619B" w14:textId="77777777" w:rsidR="00737C25" w:rsidRDefault="00737C2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39125" w:history="1">
        <w:r w:rsidRPr="00D75ED7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75ED7">
          <w:rPr>
            <w:rStyle w:val="Hyperlink"/>
            <w:noProof/>
          </w:rPr>
          <w:t>TBD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0054BF" w14:textId="77777777" w:rsidR="00737C25" w:rsidRDefault="00737C25">
      <w:pPr>
        <w:pStyle w:val="Verzeichnis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4039126" w:history="1">
        <w:r w:rsidRPr="00D75ED7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D75ED7">
          <w:rPr>
            <w:rStyle w:val="Hyperlink"/>
            <w:noProof/>
          </w:rPr>
          <w:t>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_Toc24039126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BFEA46" w14:textId="77777777" w:rsidR="00737C25" w:rsidRDefault="00737C2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39127" w:history="1">
        <w:r w:rsidRPr="00D75ED7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75ED7">
          <w:rPr>
            <w:rStyle w:val="Hyperlink"/>
            <w:noProof/>
          </w:rPr>
          <w:t>Eingrenzungen (TBD)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_Toc24039127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8B2C76" w14:textId="77777777" w:rsidR="00737C25" w:rsidRDefault="00737C2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39128" w:history="1">
        <w:r w:rsidRPr="00D75ED7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75ED7">
          <w:rPr>
            <w:rStyle w:val="Hyperlink"/>
            <w:noProof/>
          </w:rPr>
          <w:t>Vergleich der Klassifikatoren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_Toc24039128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358B13" w14:textId="77777777" w:rsidR="00737C25" w:rsidRDefault="00737C2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39129" w:history="1">
        <w:r w:rsidRPr="00D75ED7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75ED7">
          <w:rPr>
            <w:rStyle w:val="Hyperlink"/>
            <w:noProof/>
          </w:rPr>
          <w:t>Vergleich zu nicht-featurebasierten Methoden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_Toc24039129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253A6E" w14:textId="77777777" w:rsidR="00737C25" w:rsidRDefault="00737C25">
      <w:pPr>
        <w:pStyle w:val="Verzeichnis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4039130" w:history="1">
        <w:r w:rsidRPr="00D75ED7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D75ED7">
          <w:rPr>
            <w:rStyle w:val="Hyperlink"/>
            <w:noProof/>
          </w:rPr>
          <w:t>Fazit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_Toc24039130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3F88B1" w14:textId="77777777" w:rsidR="00737C25" w:rsidRDefault="00737C2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39131" w:history="1">
        <w:r w:rsidRPr="00D75ED7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75ED7">
          <w:rPr>
            <w:rStyle w:val="Hyperlink"/>
            <w:noProof/>
          </w:rPr>
          <w:t>Zusammenfassung und Erkenntnisse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_Toc24039131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6BDC86" w14:textId="77777777" w:rsidR="00737C25" w:rsidRDefault="00737C2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39132" w:history="1">
        <w:r w:rsidRPr="00D75ED7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75ED7">
          <w:rPr>
            <w:rStyle w:val="Hyperlink"/>
            <w:noProof/>
          </w:rPr>
          <w:t>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_Toc24039132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F7BB93" w14:textId="77777777" w:rsidR="00737C25" w:rsidRDefault="00737C25">
      <w:pPr>
        <w:pStyle w:val="Verzeichnis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4039133" w:history="1">
        <w:r w:rsidRPr="00D75ED7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_Toc24039133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E3C767" w14:textId="77777777" w:rsidR="00737C25" w:rsidRDefault="00737C25">
      <w:pPr>
        <w:pStyle w:val="Verzeichnis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4039134" w:history="1">
        <w:r w:rsidRPr="00D75ED7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_Toc24039134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657B74" w14:textId="77777777" w:rsidR="00BA03F8" w:rsidRDefault="00BA03F8" w:rsidP="00BA03F8">
      <w:r>
        <w:fldChar w:fldCharType="end"/>
      </w:r>
    </w:p>
    <w:p w14:paraId="193E0475" w14:textId="77777777" w:rsidR="00BA03F8" w:rsidRDefault="00BA03F8" w:rsidP="00BA03F8"/>
    <w:p w14:paraId="7B3DC4E2" w14:textId="77777777" w:rsidR="00BA03F8" w:rsidRDefault="00BA03F8" w:rsidP="00BA03F8">
      <w:pPr>
        <w:sectPr w:rsidR="00BA03F8" w:rsidSect="00BA03F8">
          <w:headerReference w:type="default" r:id="rId21"/>
          <w:footerReference w:type="default" r:id="rId22"/>
          <w:pgSz w:w="11906" w:h="16838"/>
          <w:pgMar w:top="1701" w:right="1134" w:bottom="1418" w:left="1701" w:header="709" w:footer="2721" w:gutter="0"/>
          <w:pgNumType w:fmt="upperRoman"/>
          <w:cols w:space="708"/>
          <w:docGrid w:linePitch="360"/>
        </w:sectPr>
      </w:pPr>
    </w:p>
    <w:p w14:paraId="0BB6FDC7" w14:textId="77777777" w:rsidR="00BA03F8" w:rsidRDefault="00BA03F8" w:rsidP="00BA03F8">
      <w:pPr>
        <w:pStyle w:val="berschrift1"/>
        <w:numPr>
          <w:ilvl w:val="0"/>
          <w:numId w:val="0"/>
        </w:numPr>
      </w:pPr>
      <w:bookmarkStart w:id="4" w:name="_Toc24039112"/>
      <w:r>
        <w:lastRenderedPageBreak/>
        <w:t>Abbildungsverzeichnis</w:t>
      </w:r>
      <w:bookmarkEnd w:id="4"/>
    </w:p>
    <w:p w14:paraId="06326F86" w14:textId="77777777" w:rsidR="00BA03F8" w:rsidRDefault="00BA03F8" w:rsidP="00BA03F8">
      <w:r>
        <w:fldChar w:fldCharType="begin"/>
      </w:r>
      <w:r>
        <w:instrText xml:space="preserve"> </w:instrText>
      </w:r>
      <w:r w:rsidR="00216DD9">
        <w:instrText>TOC</w:instrText>
      </w:r>
      <w:r>
        <w:instrText xml:space="preserve"> \h \z \c "Abbildung" </w:instrText>
      </w:r>
      <w:r>
        <w:fldChar w:fldCharType="separate"/>
      </w:r>
      <w:r w:rsidR="00737C25"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14:paraId="57ED0BF2" w14:textId="77777777" w:rsidR="00BA03F8" w:rsidRDefault="00BA03F8" w:rsidP="00BA03F8"/>
    <w:p w14:paraId="3BF01975" w14:textId="77777777" w:rsidR="00BA03F8" w:rsidRDefault="00BA03F8" w:rsidP="00BA03F8"/>
    <w:p w14:paraId="050D6F7B" w14:textId="77777777" w:rsidR="00BA03F8" w:rsidRDefault="00BA03F8" w:rsidP="00BA03F8">
      <w:pPr>
        <w:sectPr w:rsidR="00BA03F8" w:rsidSect="00BA03F8">
          <w:headerReference w:type="default" r:id="rId23"/>
          <w:footerReference w:type="default" r:id="rId24"/>
          <w:pgSz w:w="11906" w:h="16838"/>
          <w:pgMar w:top="1701" w:right="1134" w:bottom="1418" w:left="1701" w:header="709" w:footer="2721" w:gutter="0"/>
          <w:pgNumType w:fmt="upperRoman"/>
          <w:cols w:space="708"/>
          <w:docGrid w:linePitch="360"/>
        </w:sectPr>
      </w:pPr>
    </w:p>
    <w:p w14:paraId="6F7A6A38" w14:textId="77777777" w:rsidR="00BA03F8" w:rsidRDefault="00BA03F8" w:rsidP="00BA03F8">
      <w:pPr>
        <w:pStyle w:val="berschrift1"/>
        <w:numPr>
          <w:ilvl w:val="0"/>
          <w:numId w:val="0"/>
        </w:numPr>
      </w:pPr>
      <w:bookmarkStart w:id="5" w:name="_Toc24039113"/>
      <w:r>
        <w:lastRenderedPageBreak/>
        <w:t>Tabellenverzeichnis</w:t>
      </w:r>
      <w:bookmarkEnd w:id="5"/>
    </w:p>
    <w:p w14:paraId="4649CA73" w14:textId="77777777" w:rsidR="00BA03F8" w:rsidRDefault="00BA03F8" w:rsidP="00BA03F8">
      <w:r>
        <w:fldChar w:fldCharType="begin"/>
      </w:r>
      <w:r>
        <w:instrText xml:space="preserve"> </w:instrText>
      </w:r>
      <w:r w:rsidR="00216DD9">
        <w:instrText>TOC</w:instrText>
      </w:r>
      <w:r>
        <w:instrText xml:space="preserve"> \h \z \c "Tabelle" </w:instrText>
      </w:r>
      <w:r>
        <w:fldChar w:fldCharType="separate"/>
      </w:r>
      <w:bookmarkStart w:id="6" w:name="_GoBack"/>
      <w:bookmarkEnd w:id="6"/>
      <w:r w:rsidR="00737C25"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14:paraId="17E86B08" w14:textId="77777777" w:rsidR="00BA03F8" w:rsidRDefault="00BA03F8" w:rsidP="00BA03F8"/>
    <w:p w14:paraId="4A5ECFCC" w14:textId="77777777" w:rsidR="00BA03F8" w:rsidRDefault="00BA03F8" w:rsidP="00BA03F8"/>
    <w:p w14:paraId="3256A04C" w14:textId="77777777" w:rsidR="00BA03F8" w:rsidRDefault="00BA03F8" w:rsidP="00BA03F8">
      <w:pPr>
        <w:sectPr w:rsidR="00BA03F8" w:rsidSect="00BA03F8">
          <w:headerReference w:type="default" r:id="rId25"/>
          <w:footerReference w:type="default" r:id="rId26"/>
          <w:pgSz w:w="11906" w:h="16838"/>
          <w:pgMar w:top="1701" w:right="1134" w:bottom="1418" w:left="1701" w:header="709" w:footer="2721" w:gutter="0"/>
          <w:pgNumType w:fmt="upperRoman"/>
          <w:cols w:space="708"/>
          <w:docGrid w:linePitch="360"/>
        </w:sectPr>
      </w:pPr>
    </w:p>
    <w:p w14:paraId="40505F9F" w14:textId="77777777" w:rsidR="00BA03F8" w:rsidRDefault="00BA03F8" w:rsidP="00BA03F8">
      <w:pPr>
        <w:pStyle w:val="berschrift1"/>
      </w:pPr>
      <w:bookmarkStart w:id="7" w:name="_Toc24039114"/>
      <w:r w:rsidRPr="00A93D79">
        <w:lastRenderedPageBreak/>
        <w:t>Einleitung</w:t>
      </w:r>
      <w:bookmarkEnd w:id="7"/>
    </w:p>
    <w:p w14:paraId="667132B2" w14:textId="77777777" w:rsidR="00737C25" w:rsidRDefault="00737C25" w:rsidP="00737C25"/>
    <w:p w14:paraId="1FB2D200" w14:textId="77777777" w:rsidR="00737C25" w:rsidRPr="00737C25" w:rsidRDefault="00737C25" w:rsidP="00737C25"/>
    <w:p w14:paraId="2A2EFCBA" w14:textId="77777777" w:rsidR="00BA03F8" w:rsidRDefault="00737C25" w:rsidP="00BA03F8">
      <w:pPr>
        <w:pStyle w:val="berschrift2"/>
      </w:pPr>
      <w:bookmarkStart w:id="8" w:name="_Toc24039115"/>
      <w:r>
        <w:t>Forschungsziele und Forschungsfragen</w:t>
      </w:r>
      <w:bookmarkEnd w:id="8"/>
    </w:p>
    <w:p w14:paraId="67A24449" w14:textId="77777777" w:rsidR="00737C25" w:rsidRDefault="00737C25" w:rsidP="00737C25"/>
    <w:p w14:paraId="572280C1" w14:textId="77777777" w:rsidR="00737C25" w:rsidRPr="00737C25" w:rsidRDefault="00737C25" w:rsidP="00737C25"/>
    <w:p w14:paraId="61B25CF4" w14:textId="77777777" w:rsidR="00BA03F8" w:rsidRDefault="00737C25" w:rsidP="00BA03F8">
      <w:pPr>
        <w:pStyle w:val="berschrift2"/>
      </w:pPr>
      <w:bookmarkStart w:id="9" w:name="_Toc24039116"/>
      <w:r>
        <w:t>Forschungsdesign</w:t>
      </w:r>
      <w:bookmarkEnd w:id="9"/>
    </w:p>
    <w:p w14:paraId="12A4EB9D" w14:textId="77777777" w:rsidR="00737C25" w:rsidRDefault="00737C25" w:rsidP="00737C25"/>
    <w:p w14:paraId="5BEF99E2" w14:textId="77777777" w:rsidR="00737C25" w:rsidRPr="00737C25" w:rsidRDefault="00737C25" w:rsidP="00737C25"/>
    <w:p w14:paraId="11EF679E" w14:textId="77777777" w:rsidR="00BA03F8" w:rsidRDefault="00BA03F8" w:rsidP="00BA03F8">
      <w:pPr>
        <w:pStyle w:val="berschrift2"/>
      </w:pPr>
      <w:bookmarkStart w:id="10" w:name="_Toc266366259"/>
      <w:bookmarkStart w:id="11" w:name="_Toc24039117"/>
      <w:r>
        <w:t>Aufbau der Arbeit</w:t>
      </w:r>
      <w:bookmarkEnd w:id="10"/>
      <w:bookmarkEnd w:id="11"/>
    </w:p>
    <w:p w14:paraId="2866DD2F" w14:textId="77777777" w:rsidR="00BA03F8" w:rsidRDefault="00BA03F8" w:rsidP="00BA03F8">
      <w:pPr>
        <w:pStyle w:val="berschrift1"/>
      </w:pPr>
      <w:r w:rsidRPr="00A93D79">
        <w:br w:type="page"/>
      </w:r>
      <w:bookmarkStart w:id="12" w:name="_Toc24039118"/>
      <w:r w:rsidR="00737C25">
        <w:lastRenderedPageBreak/>
        <w:t>Hintergrund</w:t>
      </w:r>
      <w:bookmarkEnd w:id="12"/>
    </w:p>
    <w:p w14:paraId="0D40242D" w14:textId="77777777" w:rsidR="00737C25" w:rsidRDefault="00737C25" w:rsidP="00737C25"/>
    <w:p w14:paraId="70B88C7D" w14:textId="77777777" w:rsidR="00737C25" w:rsidRDefault="00737C25" w:rsidP="00737C25">
      <w:pPr>
        <w:pStyle w:val="berschrift2"/>
      </w:pPr>
      <w:bookmarkStart w:id="13" w:name="_Toc24039119"/>
      <w:r>
        <w:t>Featurebasierte Softwareentwicklung</w:t>
      </w:r>
      <w:bookmarkEnd w:id="13"/>
    </w:p>
    <w:p w14:paraId="72F295D0" w14:textId="77777777" w:rsidR="00737C25" w:rsidRDefault="00737C25" w:rsidP="00737C25"/>
    <w:p w14:paraId="5F6A36E2" w14:textId="77777777" w:rsidR="00737C25" w:rsidRDefault="00737C25" w:rsidP="00737C25"/>
    <w:p w14:paraId="08C872B7" w14:textId="77777777" w:rsidR="00737C25" w:rsidRDefault="00737C25" w:rsidP="00737C25">
      <w:pPr>
        <w:pStyle w:val="berschrift2"/>
      </w:pPr>
      <w:bookmarkStart w:id="14" w:name="_Toc24039120"/>
      <w:r>
        <w:t>Machine-Learning-Klassifikation</w:t>
      </w:r>
      <w:bookmarkEnd w:id="14"/>
    </w:p>
    <w:p w14:paraId="0CE59E91" w14:textId="77777777" w:rsidR="00737C25" w:rsidRDefault="00737C25" w:rsidP="00737C25"/>
    <w:p w14:paraId="6000CA1C" w14:textId="77777777" w:rsidR="00737C25" w:rsidRDefault="00737C25" w:rsidP="00737C25"/>
    <w:p w14:paraId="19567F2C" w14:textId="77777777" w:rsidR="00737C25" w:rsidRPr="00737C25" w:rsidRDefault="00737C25" w:rsidP="00737C25">
      <w:pPr>
        <w:pStyle w:val="berschrift2"/>
      </w:pPr>
      <w:bookmarkStart w:id="15" w:name="_Toc24039121"/>
      <w:r>
        <w:t>Fehlervorhersage mittels Machine Learning</w:t>
      </w:r>
      <w:bookmarkEnd w:id="15"/>
    </w:p>
    <w:p w14:paraId="26597D26" w14:textId="77777777" w:rsidR="00737C25" w:rsidRPr="00737C25" w:rsidRDefault="00737C25" w:rsidP="00737C25"/>
    <w:p w14:paraId="5222DD31" w14:textId="77777777" w:rsidR="00BA03F8" w:rsidRDefault="00BA03F8" w:rsidP="00BA03F8"/>
    <w:p w14:paraId="1E8C7818" w14:textId="77777777" w:rsidR="00BA03F8" w:rsidRDefault="00BA03F8" w:rsidP="00BA03F8">
      <w:pPr>
        <w:pStyle w:val="berschrift1"/>
      </w:pPr>
      <w:r>
        <w:br w:type="page"/>
      </w:r>
      <w:bookmarkStart w:id="16" w:name="_Toc24039122"/>
      <w:r w:rsidR="00737C25">
        <w:lastRenderedPageBreak/>
        <w:t>Entwicklung eines featurebasierten Datensets</w:t>
      </w:r>
      <w:bookmarkEnd w:id="16"/>
    </w:p>
    <w:p w14:paraId="0DE7FBA7" w14:textId="77777777" w:rsidR="00737C25" w:rsidRDefault="00737C25" w:rsidP="00737C25"/>
    <w:p w14:paraId="17ADDB5C" w14:textId="77777777" w:rsidR="00737C25" w:rsidRPr="00737C25" w:rsidRDefault="00737C25" w:rsidP="00737C25"/>
    <w:p w14:paraId="03C519EA" w14:textId="77777777" w:rsidR="00BA03F8" w:rsidRPr="00A93D79" w:rsidRDefault="00737C25" w:rsidP="00BA03F8">
      <w:pPr>
        <w:pStyle w:val="berschrift2"/>
      </w:pPr>
      <w:bookmarkStart w:id="17" w:name="_Toc24039123"/>
      <w:r>
        <w:t>TBD</w:t>
      </w:r>
      <w:bookmarkEnd w:id="17"/>
    </w:p>
    <w:p w14:paraId="3B7FD00B" w14:textId="77777777" w:rsidR="00BA03F8" w:rsidRDefault="00BA03F8" w:rsidP="00BA03F8">
      <w:pPr>
        <w:pStyle w:val="berschrift1"/>
      </w:pPr>
      <w:r>
        <w:br w:type="page"/>
      </w:r>
      <w:bookmarkStart w:id="18" w:name="_Toc24039124"/>
      <w:r w:rsidR="00737C25">
        <w:lastRenderedPageBreak/>
        <w:t>Anlernung von Machine-Learning-Klassifikatoren</w:t>
      </w:r>
      <w:bookmarkEnd w:id="18"/>
    </w:p>
    <w:p w14:paraId="315D0C04" w14:textId="77777777" w:rsidR="00BA03F8" w:rsidRPr="009D3BA2" w:rsidRDefault="00BA03F8" w:rsidP="00BA03F8"/>
    <w:p w14:paraId="59A2BD02" w14:textId="77777777" w:rsidR="00BA03F8" w:rsidRDefault="00737C25" w:rsidP="00BA03F8">
      <w:pPr>
        <w:pStyle w:val="berschrift2"/>
      </w:pPr>
      <w:bookmarkStart w:id="19" w:name="_Toc24039125"/>
      <w:r>
        <w:t>TBD</w:t>
      </w:r>
      <w:bookmarkEnd w:id="19"/>
    </w:p>
    <w:p w14:paraId="5339E179" w14:textId="77777777" w:rsidR="00BA03F8" w:rsidRDefault="00BA03F8" w:rsidP="00BA03F8"/>
    <w:p w14:paraId="6E8BC070" w14:textId="77777777" w:rsidR="00737C25" w:rsidRDefault="00737C25" w:rsidP="00BA03F8"/>
    <w:p w14:paraId="02626E98" w14:textId="77777777" w:rsidR="00737C25" w:rsidRDefault="00737C25" w:rsidP="00737C25">
      <w:pPr>
        <w:pStyle w:val="berschrift1"/>
      </w:pPr>
      <w:r>
        <w:br w:type="page"/>
      </w:r>
      <w:bookmarkStart w:id="20" w:name="_Toc24039126"/>
      <w:r>
        <w:lastRenderedPageBreak/>
        <w:t>Evaluation</w:t>
      </w:r>
      <w:bookmarkEnd w:id="20"/>
    </w:p>
    <w:p w14:paraId="153971E5" w14:textId="77777777" w:rsidR="00737C25" w:rsidRDefault="00737C25" w:rsidP="00737C25"/>
    <w:p w14:paraId="57D32C45" w14:textId="77777777" w:rsidR="00737C25" w:rsidRDefault="00737C25" w:rsidP="00737C25">
      <w:pPr>
        <w:pStyle w:val="berschrift2"/>
      </w:pPr>
      <w:bookmarkStart w:id="21" w:name="_Toc24039127"/>
      <w:r>
        <w:t>Eingrenzungen (TBD)</w:t>
      </w:r>
      <w:bookmarkEnd w:id="21"/>
    </w:p>
    <w:p w14:paraId="5B5627E2" w14:textId="77777777" w:rsidR="00737C25" w:rsidRDefault="00737C25" w:rsidP="00737C25"/>
    <w:p w14:paraId="1344FA9F" w14:textId="77777777" w:rsidR="00737C25" w:rsidRDefault="00737C25" w:rsidP="00737C25">
      <w:pPr>
        <w:pStyle w:val="berschrift2"/>
      </w:pPr>
      <w:bookmarkStart w:id="22" w:name="_Toc24039128"/>
      <w:r>
        <w:t>Vergleich der Klassifikatoren</w:t>
      </w:r>
      <w:bookmarkEnd w:id="22"/>
    </w:p>
    <w:p w14:paraId="584F605B" w14:textId="77777777" w:rsidR="00737C25" w:rsidRDefault="00737C25" w:rsidP="00737C25"/>
    <w:p w14:paraId="78305E8B" w14:textId="77777777" w:rsidR="00737C25" w:rsidRDefault="00737C25" w:rsidP="00737C25">
      <w:pPr>
        <w:pStyle w:val="berschrift2"/>
      </w:pPr>
      <w:bookmarkStart w:id="23" w:name="_Toc24039129"/>
      <w:r>
        <w:t>Vergleich zu nicht-featurebasierten Methoden</w:t>
      </w:r>
      <w:bookmarkEnd w:id="23"/>
    </w:p>
    <w:p w14:paraId="72A7F261" w14:textId="77777777" w:rsidR="00737C25" w:rsidRDefault="00737C25" w:rsidP="00737C25"/>
    <w:p w14:paraId="300A650E" w14:textId="77777777" w:rsidR="00737C25" w:rsidRDefault="00737C25" w:rsidP="00737C25"/>
    <w:p w14:paraId="19D3A0A1" w14:textId="77777777" w:rsidR="00737C25" w:rsidRDefault="00737C25" w:rsidP="00737C25">
      <w:pPr>
        <w:pStyle w:val="berschrift1"/>
      </w:pPr>
      <w:r>
        <w:br w:type="page"/>
      </w:r>
      <w:bookmarkStart w:id="24" w:name="_Toc24039130"/>
      <w:r>
        <w:lastRenderedPageBreak/>
        <w:t>Fazit</w:t>
      </w:r>
      <w:bookmarkEnd w:id="24"/>
    </w:p>
    <w:p w14:paraId="66C61275" w14:textId="77777777" w:rsidR="00737C25" w:rsidRDefault="00737C25" w:rsidP="00737C25"/>
    <w:p w14:paraId="57BF07C4" w14:textId="77777777" w:rsidR="00737C25" w:rsidRDefault="00737C25" w:rsidP="00737C25">
      <w:pPr>
        <w:pStyle w:val="berschrift2"/>
      </w:pPr>
      <w:bookmarkStart w:id="25" w:name="_Toc24039131"/>
      <w:r>
        <w:t>Zusammenfassung und Erkenntnisse</w:t>
      </w:r>
      <w:bookmarkEnd w:id="25"/>
    </w:p>
    <w:p w14:paraId="5699CE4E" w14:textId="77777777" w:rsidR="00737C25" w:rsidRDefault="00737C25" w:rsidP="00737C25"/>
    <w:p w14:paraId="658C79F3" w14:textId="77777777" w:rsidR="00737C25" w:rsidRDefault="00737C25" w:rsidP="00737C25"/>
    <w:p w14:paraId="592F4388" w14:textId="77777777" w:rsidR="00737C25" w:rsidRPr="00737C25" w:rsidRDefault="00737C25" w:rsidP="00737C25">
      <w:pPr>
        <w:pStyle w:val="berschrift2"/>
      </w:pPr>
      <w:bookmarkStart w:id="26" w:name="_Toc24039132"/>
      <w:r>
        <w:t>Ausblick</w:t>
      </w:r>
      <w:bookmarkEnd w:id="26"/>
    </w:p>
    <w:p w14:paraId="053E9399" w14:textId="77777777" w:rsidR="00BA03F8" w:rsidRPr="0065698E" w:rsidRDefault="00BA03F8" w:rsidP="00BA03F8">
      <w:pPr>
        <w:pStyle w:val="ISTextkrper"/>
      </w:pPr>
    </w:p>
    <w:p w14:paraId="4CB10A3B" w14:textId="77777777" w:rsidR="00BA03F8" w:rsidRPr="0065698E" w:rsidRDefault="00BA03F8" w:rsidP="00BA03F8">
      <w:pPr>
        <w:pStyle w:val="ISTextkrper"/>
        <w:sectPr w:rsidR="00BA03F8" w:rsidRPr="0065698E" w:rsidSect="00BA03F8">
          <w:headerReference w:type="default" r:id="rId27"/>
          <w:footerReference w:type="default" r:id="rId28"/>
          <w:pgSz w:w="11906" w:h="16838"/>
          <w:pgMar w:top="1701" w:right="1134" w:bottom="1418" w:left="1701" w:header="709" w:footer="2721" w:gutter="0"/>
          <w:pgNumType w:start="1"/>
          <w:cols w:space="708"/>
          <w:docGrid w:linePitch="360"/>
        </w:sectPr>
      </w:pPr>
    </w:p>
    <w:p w14:paraId="3EE2555F" w14:textId="77777777" w:rsidR="00BA03F8" w:rsidRPr="00F97ED1" w:rsidRDefault="00BA03F8" w:rsidP="008568DB">
      <w:pPr>
        <w:pStyle w:val="berschrift1"/>
        <w:numPr>
          <w:ilvl w:val="0"/>
          <w:numId w:val="0"/>
        </w:numPr>
      </w:pPr>
      <w:bookmarkStart w:id="27" w:name="_Toc266366265"/>
      <w:bookmarkStart w:id="28" w:name="_Toc24039133"/>
      <w:r>
        <w:lastRenderedPageBreak/>
        <w:t>Literaturverzeichnis</w:t>
      </w:r>
      <w:bookmarkEnd w:id="27"/>
      <w:bookmarkEnd w:id="28"/>
    </w:p>
    <w:p w14:paraId="0BF1F27C" w14:textId="77777777" w:rsidR="00BA03F8" w:rsidRDefault="00BA03F8" w:rsidP="00BA03F8">
      <w:pPr>
        <w:pStyle w:val="Literatur"/>
        <w:ind w:left="709" w:hanging="709"/>
        <w:rPr>
          <w:rStyle w:val="LiteraturAutorenZchn"/>
          <w:b w:val="0"/>
          <w:lang w:val="en-US"/>
        </w:rPr>
      </w:pPr>
      <w:r w:rsidRPr="00BA3F38">
        <w:rPr>
          <w:rStyle w:val="LiteraturAutorenZchn"/>
          <w:b w:val="0"/>
          <w:lang w:val="en-US"/>
        </w:rPr>
        <w:t>[BS91]</w:t>
      </w:r>
      <w:r>
        <w:rPr>
          <w:rStyle w:val="LiteraturAutorenZchn"/>
          <w:b w:val="0"/>
          <w:lang w:val="en-US"/>
        </w:rPr>
        <w:t xml:space="preserve"> </w:t>
      </w:r>
      <w:r>
        <w:rPr>
          <w:rStyle w:val="LiteraturAutorenZchn"/>
          <w:b w:val="0"/>
          <w:lang w:val="en-US"/>
        </w:rPr>
        <w:tab/>
      </w:r>
      <w:r w:rsidRPr="00BA3F38">
        <w:rPr>
          <w:rStyle w:val="LiteraturAutorenZchn"/>
          <w:b w:val="0"/>
          <w:lang w:val="en-US"/>
        </w:rPr>
        <w:t xml:space="preserve">D. H. Bailey and P. </w:t>
      </w:r>
      <w:r>
        <w:rPr>
          <w:rStyle w:val="LiteraturAutorenZchn"/>
          <w:b w:val="0"/>
          <w:lang w:val="en-US"/>
        </w:rPr>
        <w:t>N. Swarztrauber. “The fractional Fourier transform and applications”. In: SIAM Rev. 33.3 (1991), pp. 389-404.</w:t>
      </w:r>
    </w:p>
    <w:p w14:paraId="5BF031C6" w14:textId="77777777" w:rsidR="00BA03F8" w:rsidRDefault="00BA03F8" w:rsidP="00BA03F8">
      <w:pPr>
        <w:pStyle w:val="Literatur"/>
        <w:ind w:left="709" w:hanging="709"/>
        <w:rPr>
          <w:rStyle w:val="LiteraturAutorenZchn"/>
          <w:b w:val="0"/>
          <w:lang w:val="en-US"/>
        </w:rPr>
      </w:pPr>
      <w:r>
        <w:rPr>
          <w:rStyle w:val="LiteraturAutorenZchn"/>
          <w:b w:val="0"/>
          <w:lang w:val="en-US"/>
        </w:rPr>
        <w:t>[Hal77</w:t>
      </w:r>
      <w:r w:rsidRPr="00BA3F38">
        <w:rPr>
          <w:rStyle w:val="LiteraturAutorenZchn"/>
          <w:b w:val="0"/>
          <w:lang w:val="en-US"/>
        </w:rPr>
        <w:t>]</w:t>
      </w:r>
      <w:r>
        <w:rPr>
          <w:rStyle w:val="LiteraturAutorenZchn"/>
          <w:b w:val="0"/>
          <w:lang w:val="en-US"/>
        </w:rPr>
        <w:t xml:space="preserve"> J. K. Hale. Theory of functional-differential equations. Springer-verlag. Berlin-Heidelberg-New York, 1977.. “The fractional Fourier transform and applications”. In: SIAM Rev. 33.3 (1991), pp. 389-404.</w:t>
      </w:r>
    </w:p>
    <w:p w14:paraId="28B251A6" w14:textId="77777777" w:rsidR="008568DB" w:rsidRDefault="008568DB" w:rsidP="00BA03F8">
      <w:pPr>
        <w:pStyle w:val="Literatur"/>
        <w:ind w:left="709" w:hanging="709"/>
        <w:rPr>
          <w:rStyle w:val="LiteraturAutorenZchn"/>
          <w:b w:val="0"/>
          <w:lang w:val="en-US"/>
        </w:rPr>
      </w:pPr>
    </w:p>
    <w:p w14:paraId="5BF3032D" w14:textId="77777777" w:rsidR="008568DB" w:rsidRDefault="008568DB" w:rsidP="00BA03F8">
      <w:pPr>
        <w:pStyle w:val="Literatur"/>
        <w:ind w:left="709" w:hanging="709"/>
        <w:rPr>
          <w:rStyle w:val="LiteraturAutorenZchn"/>
          <w:b w:val="0"/>
          <w:lang w:val="en-US"/>
        </w:rPr>
      </w:pPr>
    </w:p>
    <w:p w14:paraId="14CDC631" w14:textId="77777777" w:rsidR="00737C25" w:rsidRDefault="00737C25" w:rsidP="00BA03F8">
      <w:pPr>
        <w:pStyle w:val="Literatur"/>
        <w:ind w:left="709" w:hanging="709"/>
      </w:pPr>
    </w:p>
    <w:p w14:paraId="35390E68" w14:textId="77777777" w:rsidR="008568DB" w:rsidRPr="008D4164" w:rsidRDefault="00737C25" w:rsidP="00737C25">
      <w:pPr>
        <w:pStyle w:val="berschrift1"/>
        <w:numPr>
          <w:ilvl w:val="0"/>
          <w:numId w:val="0"/>
        </w:numPr>
        <w:ind w:left="431" w:hanging="431"/>
      </w:pPr>
      <w:r>
        <w:br w:type="page"/>
      </w:r>
      <w:bookmarkStart w:id="29" w:name="_Toc24039134"/>
      <w:r>
        <w:lastRenderedPageBreak/>
        <w:t>Anhang</w:t>
      </w:r>
      <w:bookmarkEnd w:id="29"/>
    </w:p>
    <w:sectPr w:rsidR="008568DB" w:rsidRPr="008D4164" w:rsidSect="00BA03F8">
      <w:headerReference w:type="default" r:id="rId29"/>
      <w:footerReference w:type="default" r:id="rId30"/>
      <w:pgSz w:w="11906" w:h="16838"/>
      <w:pgMar w:top="1701" w:right="1134" w:bottom="1418" w:left="1701" w:header="709" w:footer="27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BB27E" w14:textId="77777777" w:rsidR="00737C25" w:rsidRDefault="00737C25">
      <w:r>
        <w:separator/>
      </w:r>
    </w:p>
  </w:endnote>
  <w:endnote w:type="continuationSeparator" w:id="0">
    <w:p w14:paraId="43490AAF" w14:textId="77777777" w:rsidR="00737C25" w:rsidRDefault="00737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">
    <w:altName w:val="Cambria"/>
    <w:charset w:val="00"/>
    <w:family w:val="roman"/>
    <w:pitch w:val="variable"/>
    <w:sig w:usb0="00000003" w:usb1="00000000" w:usb2="00000000" w:usb3="00000000" w:csb0="00000001" w:csb1="00000000"/>
  </w:font>
  <w:font w:name="Bitstream Charte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ontPage">
    <w:altName w:val="Cambri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3FD74" w14:textId="77777777" w:rsidR="00BA03F8" w:rsidRDefault="00BA03F8" w:rsidP="00BA03F8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216DD9">
      <w:rPr>
        <w:rStyle w:val="Seitenzahl"/>
      </w:rPr>
      <w:instrText>PAGE</w:instrText>
    </w:r>
    <w:r>
      <w:rPr>
        <w:rStyle w:val="Seitenzahl"/>
      </w:rPr>
      <w:instrText xml:space="preserve">  </w:instrText>
    </w:r>
    <w:r>
      <w:rPr>
        <w:rStyle w:val="Seitenzahl"/>
      </w:rPr>
      <w:fldChar w:fldCharType="end"/>
    </w:r>
  </w:p>
  <w:p w14:paraId="46FF50E3" w14:textId="77777777" w:rsidR="00BA03F8" w:rsidRDefault="00BA03F8" w:rsidP="00BA03F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05FA0" w14:textId="77777777" w:rsidR="00BA03F8" w:rsidRPr="00095E7F" w:rsidRDefault="00BA03F8" w:rsidP="00BA03F8">
    <w:pPr>
      <w:pStyle w:val="Fuzeile"/>
      <w:tabs>
        <w:tab w:val="clear" w:pos="4820"/>
        <w:tab w:val="clear" w:pos="9639"/>
        <w:tab w:val="right" w:pos="9072"/>
      </w:tabs>
    </w:pPr>
    <w:r w:rsidRPr="00095E7F">
      <w:pict w14:anchorId="04016315">
        <v:line id="_x0000_s2125" style="position:absolute;z-index:-251646976;mso-position-horizontal-relative:page;mso-position-vertical-relative:page" from="85.05pt,733.3pt" to="538.6pt,733.3pt" strokeweight=".5pt">
          <w10:wrap anchorx="page" anchory="page"/>
          <w10:anchorlock/>
        </v:line>
      </w:pic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3D24B" w14:textId="77777777" w:rsidR="00BA03F8" w:rsidRPr="00095E7F" w:rsidRDefault="00BA03F8" w:rsidP="00BA03F8">
    <w:pPr>
      <w:pStyle w:val="Fuzeile"/>
      <w:tabs>
        <w:tab w:val="clear" w:pos="4820"/>
        <w:tab w:val="clear" w:pos="9639"/>
        <w:tab w:val="right" w:pos="9072"/>
      </w:tabs>
    </w:pPr>
    <w:r w:rsidRPr="00095E7F">
      <w:pict w14:anchorId="57A7E488">
        <v:line id="_x0000_s2122" style="position:absolute;z-index:-251650048;mso-position-horizontal-relative:page;mso-position-vertical-relative:page" from="85.05pt,733.3pt" to="538.6pt,733.3pt" strokeweight=".5pt">
          <w10:wrap anchorx="page" anchory="page"/>
          <w10:anchorlock/>
        </v:line>
      </w:pict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B9F3F" w14:textId="77777777" w:rsidR="00BA03F8" w:rsidRPr="00DC2F5E" w:rsidRDefault="00BA03F8" w:rsidP="00BA03F8">
    <w:pPr>
      <w:pStyle w:val="Fuzeil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29297" w14:textId="77777777" w:rsidR="00BA03F8" w:rsidRPr="00E40954" w:rsidRDefault="00BA03F8" w:rsidP="00BA03F8">
    <w:pPr>
      <w:pStyle w:val="Fuzeile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D5B1E" w14:textId="77777777" w:rsidR="00BA03F8" w:rsidRPr="00095E7F" w:rsidRDefault="00BA03F8" w:rsidP="00BA03F8">
    <w:pPr>
      <w:pStyle w:val="Fuzeile"/>
      <w:tabs>
        <w:tab w:val="clear" w:pos="4820"/>
        <w:tab w:val="clear" w:pos="9639"/>
        <w:tab w:val="right" w:pos="9072"/>
      </w:tabs>
    </w:pPr>
    <w:r w:rsidRPr="00095E7F"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B4428" w14:textId="77777777" w:rsidR="00BA03F8" w:rsidRPr="00DC2F5E" w:rsidRDefault="00BA03F8" w:rsidP="00BA03F8">
    <w:pPr>
      <w:pStyle w:val="Fuzeile"/>
      <w:rPr>
        <w:szCs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B8F9C" w14:textId="77777777" w:rsidR="00BA03F8" w:rsidRPr="00095E7F" w:rsidRDefault="00BA03F8" w:rsidP="00BA03F8">
    <w:pPr>
      <w:pStyle w:val="Fuzeile"/>
      <w:tabs>
        <w:tab w:val="clear" w:pos="4820"/>
        <w:tab w:val="clear" w:pos="9639"/>
        <w:tab w:val="right" w:pos="9072"/>
      </w:tabs>
    </w:pPr>
    <w:r w:rsidRPr="00095E7F">
      <w:pict w14:anchorId="0DC8B7B9">
        <v:line id="_x0000_s2068" style="position:absolute;z-index:-251669504;mso-position-horizontal-relative:page;mso-position-vertical-relative:page" from="85.05pt,735.55pt" to="538.6pt,735.55pt" strokeweight=".5pt">
          <w10:wrap anchorx="page" anchory="page"/>
          <w10:anchorlock/>
        </v:line>
      </w:pic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AE0C0" w14:textId="77777777" w:rsidR="00737C25" w:rsidRDefault="00737C25">
      <w:r>
        <w:separator/>
      </w:r>
    </w:p>
  </w:footnote>
  <w:footnote w:type="continuationSeparator" w:id="0">
    <w:p w14:paraId="5F072D7E" w14:textId="77777777" w:rsidR="00737C25" w:rsidRDefault="00737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BFBF5" w14:textId="77777777" w:rsidR="00BA03F8" w:rsidRDefault="00BA03F8" w:rsidP="00BA03F8">
    <w:pPr>
      <w:pStyle w:val="Kopfzeile"/>
      <w:rPr>
        <w:rStyle w:val="Seitenzahl"/>
      </w:rPr>
    </w:pPr>
    <w:r>
      <w:rPr>
        <w:rStyle w:val="Seitenzahl"/>
      </w:rPr>
      <w:fldChar w:fldCharType="begin"/>
    </w:r>
    <w:r w:rsidR="00216DD9">
      <w:rPr>
        <w:rStyle w:val="Seitenzahl"/>
      </w:rPr>
      <w:instrText>PAGE</w:instrText>
    </w:r>
    <w:r>
      <w:rPr>
        <w:rStyle w:val="Seitenzahl"/>
      </w:rPr>
      <w:instrText xml:space="preserve">  </w:instrText>
    </w:r>
    <w:r>
      <w:rPr>
        <w:rStyle w:val="Seitenzahl"/>
      </w:rPr>
      <w:fldChar w:fldCharType="separate"/>
    </w:r>
    <w:r>
      <w:rPr>
        <w:rStyle w:val="Seitenzahl"/>
        <w:noProof/>
      </w:rPr>
      <w:t>2</w:t>
    </w:r>
    <w:r>
      <w:rPr>
        <w:rStyle w:val="Seitenzahl"/>
      </w:rPr>
      <w:fldChar w:fldCharType="end"/>
    </w:r>
  </w:p>
  <w:p w14:paraId="2CCDE7C8" w14:textId="77777777" w:rsidR="00BA03F8" w:rsidRDefault="00BA03F8" w:rsidP="00BA03F8">
    <w:pPr>
      <w:pStyle w:val="Kopfzeile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ECEA3" w14:textId="77777777" w:rsidR="00BA03F8" w:rsidRPr="00C10B3F" w:rsidRDefault="00BA03F8" w:rsidP="00BA03F8">
    <w:pPr>
      <w:pStyle w:val="Kopfzeile"/>
      <w:jc w:val="right"/>
      <w:rPr>
        <w:sz w:val="16"/>
        <w:szCs w:val="16"/>
      </w:rPr>
    </w:pPr>
    <w:r w:rsidRPr="00C10B3F">
      <w:rPr>
        <w:noProof/>
        <w:sz w:val="16"/>
        <w:szCs w:val="16"/>
      </w:rPr>
      <w:pict w14:anchorId="57E83516">
        <v:line id="_x0000_s2094" style="position:absolute;left:0;text-align:left;z-index:-251664384;mso-position-horizontal-relative:page;mso-position-vertical-relative:page" from="85.05pt,51.1pt" to="538.6pt,51.1pt" strokeweight="1.2pt"/>
      </w:pict>
    </w:r>
    <w:r w:rsidRPr="00C10B3F">
      <w:rPr>
        <w:noProof/>
        <w:sz w:val="16"/>
        <w:szCs w:val="16"/>
      </w:rPr>
      <w:pict w14:anchorId="024984BC">
        <v:rect id="_x0000_s2095" style="position:absolute;left:0;text-align:left;margin-left:85.05pt;margin-top:36pt;width:453.55pt;height:14.15pt;z-index:-251663360;mso-position-horizontal-relative:page;mso-position-vertical-relative:page" fillcolor="#9ec747" stroked="f" strokecolor="#b5b5b5" strokeweight=".25pt"/>
      </w:pict>
    </w:r>
    <w:r w:rsidRPr="00F80B31">
      <w:rPr>
        <w:rFonts w:ascii="Arial" w:hAnsi="Arial"/>
        <w:sz w:val="16"/>
        <w:szCs w:val="16"/>
      </w:rPr>
      <w:pict w14:anchorId="5975CE74">
        <v:line id="_x0000_s2112" style="position:absolute;left:0;text-align:left;z-index:-251656192;mso-position-horizontal-relative:page;mso-position-vertical-relative:page" from="85.05pt,735.55pt" to="538.6pt,735.55pt" strokeweight=".5pt">
          <w10:wrap anchorx="page" anchory="page"/>
          <w10:anchorlock/>
        </v:line>
      </w:pict>
    </w:r>
    <w:r w:rsidR="009C2F91">
      <w:rPr>
        <w:rFonts w:ascii="Arial" w:hAnsi="Arial"/>
        <w:sz w:val="16"/>
        <w:szCs w:val="16"/>
      </w:rPr>
      <w:fldChar w:fldCharType="begin"/>
    </w:r>
    <w:r w:rsidR="009C2F91">
      <w:rPr>
        <w:rFonts w:ascii="Arial" w:hAnsi="Arial"/>
        <w:sz w:val="16"/>
        <w:szCs w:val="16"/>
      </w:rPr>
      <w:instrText xml:space="preserve"> STYLEREF  "Überschrift 1"  \* MERGEFORMAT </w:instrText>
    </w:r>
    <w:r w:rsidR="009C2F91">
      <w:rPr>
        <w:rFonts w:ascii="Arial" w:hAnsi="Arial"/>
        <w:sz w:val="16"/>
        <w:szCs w:val="16"/>
      </w:rPr>
      <w:fldChar w:fldCharType="separate"/>
    </w:r>
    <w:r w:rsidR="00737C25">
      <w:rPr>
        <w:rFonts w:ascii="Arial" w:hAnsi="Arial"/>
        <w:noProof/>
        <w:sz w:val="16"/>
        <w:szCs w:val="16"/>
      </w:rPr>
      <w:t>Tabellenverzeichnis</w:t>
    </w:r>
    <w:r w:rsidR="009C2F91">
      <w:rPr>
        <w:rFonts w:ascii="Arial" w:hAnsi="Arial"/>
        <w:sz w:val="16"/>
        <w:szCs w:val="16"/>
      </w:rPr>
      <w:fldChar w:fldCharType="end"/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</w:r>
    <w:r w:rsidRPr="00F80B31">
      <w:rPr>
        <w:rStyle w:val="Seitenzahl"/>
        <w:rFonts w:ascii="Arial" w:hAnsi="Arial"/>
        <w:b w:val="0"/>
        <w:sz w:val="16"/>
        <w:szCs w:val="16"/>
      </w:rPr>
      <w:fldChar w:fldCharType="begin"/>
    </w:r>
    <w:r w:rsidRPr="00F80B31">
      <w:rPr>
        <w:rStyle w:val="Seitenzahl"/>
        <w:rFonts w:ascii="Arial" w:hAnsi="Arial"/>
        <w:b w:val="0"/>
        <w:sz w:val="16"/>
        <w:szCs w:val="16"/>
      </w:rPr>
      <w:instrText xml:space="preserve"> </w:instrText>
    </w:r>
    <w:r w:rsidR="00216DD9">
      <w:rPr>
        <w:rStyle w:val="Seitenzahl"/>
        <w:rFonts w:ascii="Arial" w:hAnsi="Arial"/>
        <w:b w:val="0"/>
        <w:sz w:val="16"/>
        <w:szCs w:val="16"/>
      </w:rPr>
      <w:instrText>PAGE</w:instrText>
    </w:r>
    <w:r w:rsidRPr="00F80B31">
      <w:rPr>
        <w:rStyle w:val="Seitenzahl"/>
        <w:rFonts w:ascii="Arial" w:hAnsi="Arial"/>
        <w:b w:val="0"/>
        <w:sz w:val="16"/>
        <w:szCs w:val="16"/>
      </w:rPr>
      <w:instrText xml:space="preserve"> </w:instrText>
    </w:r>
    <w:r w:rsidRPr="00F80B31">
      <w:rPr>
        <w:rStyle w:val="Seitenzahl"/>
        <w:rFonts w:ascii="Arial" w:hAnsi="Arial"/>
        <w:b w:val="0"/>
        <w:sz w:val="16"/>
        <w:szCs w:val="16"/>
      </w:rPr>
      <w:fldChar w:fldCharType="separate"/>
    </w:r>
    <w:r w:rsidR="00C573E9">
      <w:rPr>
        <w:rStyle w:val="Seitenzahl"/>
        <w:rFonts w:ascii="Arial" w:hAnsi="Arial"/>
        <w:b w:val="0"/>
        <w:noProof/>
        <w:sz w:val="16"/>
        <w:szCs w:val="16"/>
      </w:rPr>
      <w:t>VII</w:t>
    </w:r>
    <w:r w:rsidRPr="00F80B31">
      <w:rPr>
        <w:rStyle w:val="Seitenzahl"/>
        <w:rFonts w:ascii="Arial" w:hAnsi="Arial"/>
        <w:b w:val="0"/>
        <w:sz w:val="16"/>
        <w:szCs w:val="16"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211DC" w14:textId="77777777" w:rsidR="00BA03F8" w:rsidRPr="00C10B3F" w:rsidRDefault="00BA03F8" w:rsidP="00BA03F8">
    <w:pPr>
      <w:pStyle w:val="Kopfzeile"/>
      <w:tabs>
        <w:tab w:val="clear" w:pos="9072"/>
        <w:tab w:val="left" w:pos="2985"/>
        <w:tab w:val="left" w:pos="3225"/>
        <w:tab w:val="right" w:pos="9071"/>
      </w:tabs>
      <w:rPr>
        <w:sz w:val="16"/>
        <w:szCs w:val="16"/>
      </w:rPr>
    </w:pPr>
    <w:r w:rsidRPr="00C10B3F">
      <w:rPr>
        <w:noProof/>
        <w:sz w:val="16"/>
        <w:szCs w:val="16"/>
      </w:rPr>
      <w:pict w14:anchorId="177E0DCA">
        <v:rect id="_x0000_s2118" style="position:absolute;margin-left:83.55pt;margin-top:36pt;width:453.55pt;height:14.15pt;z-index:-251654144;mso-position-horizontal-relative:page;mso-position-vertical-relative:page" fillcolor="#9ec747" stroked="f" strokecolor="#b5b5b5" strokeweight=".25pt"/>
      </w:pict>
    </w:r>
    <w:r>
      <w:rPr>
        <w:noProof/>
        <w:sz w:val="16"/>
        <w:szCs w:val="16"/>
      </w:rPr>
      <w:pict w14:anchorId="59E3BA19">
        <v:line id="_x0000_s2098" style="position:absolute;z-index:-251662336;mso-position-horizontal-relative:page;mso-position-vertical-relative:page" from="85.05pt,51.1pt" to="538.6pt,51.1pt" strokeweight="1.2pt"/>
      </w:pict>
    </w:r>
    <w:r w:rsidRPr="00F80B31">
      <w:rPr>
        <w:rFonts w:ascii="Arial" w:hAnsi="Arial"/>
        <w:sz w:val="16"/>
        <w:szCs w:val="16"/>
      </w:rPr>
      <w:pict w14:anchorId="1067485F">
        <v:line id="_x0000_s2119" style="position:absolute;z-index:-251653120;mso-position-horizontal-relative:page;mso-position-vertical-relative:page" from="85.05pt,734.05pt" to="538.6pt,734.05pt" strokeweight=".5pt">
          <w10:wrap anchorx="page" anchory="page"/>
          <w10:anchorlock/>
        </v:line>
      </w:pict>
    </w:r>
    <w:r w:rsidR="00900394">
      <w:rPr>
        <w:rFonts w:ascii="Arial" w:hAnsi="Arial"/>
        <w:sz w:val="16"/>
        <w:szCs w:val="16"/>
      </w:rPr>
      <w:fldChar w:fldCharType="begin"/>
    </w:r>
    <w:r w:rsidR="00900394">
      <w:rPr>
        <w:rFonts w:ascii="Arial" w:hAnsi="Arial"/>
        <w:sz w:val="16"/>
        <w:szCs w:val="16"/>
      </w:rPr>
      <w:instrText xml:space="preserve"> STYLEREF  "Überschrift 1" \n  \* MERGEFORMAT </w:instrText>
    </w:r>
    <w:r w:rsidR="00900394">
      <w:rPr>
        <w:rFonts w:ascii="Arial" w:hAnsi="Arial"/>
        <w:sz w:val="16"/>
        <w:szCs w:val="16"/>
      </w:rPr>
      <w:fldChar w:fldCharType="separate"/>
    </w:r>
    <w:r w:rsidR="00737C25">
      <w:rPr>
        <w:rFonts w:ascii="Arial" w:hAnsi="Arial"/>
        <w:noProof/>
        <w:sz w:val="16"/>
        <w:szCs w:val="16"/>
      </w:rPr>
      <w:t>3</w:t>
    </w:r>
    <w:r w:rsidR="00900394">
      <w:rPr>
        <w:rFonts w:ascii="Arial" w:hAnsi="Arial"/>
        <w:sz w:val="16"/>
        <w:szCs w:val="16"/>
      </w:rPr>
      <w:fldChar w:fldCharType="end"/>
    </w:r>
    <w:r w:rsidRPr="00C10B3F">
      <w:rPr>
        <w:noProof/>
        <w:sz w:val="16"/>
        <w:szCs w:val="16"/>
      </w:rPr>
      <w:pict w14:anchorId="65501E94">
        <v:line id="_x0000_s2117" style="position:absolute;z-index:-251655168;mso-position-horizontal-relative:page;mso-position-vertical-relative:page" from="83.55pt,51.1pt" to="537.1pt,51.1pt" strokeweight="1.2pt"/>
      </w:pict>
    </w:r>
    <w:r w:rsidR="00900394">
      <w:rPr>
        <w:rFonts w:ascii="Arial" w:hAnsi="Arial"/>
        <w:sz w:val="16"/>
        <w:szCs w:val="16"/>
      </w:rPr>
      <w:t xml:space="preserve">. </w:t>
    </w:r>
    <w:r w:rsidR="00900394">
      <w:rPr>
        <w:rFonts w:ascii="Arial" w:hAnsi="Arial"/>
        <w:sz w:val="16"/>
        <w:szCs w:val="16"/>
      </w:rPr>
      <w:fldChar w:fldCharType="begin"/>
    </w:r>
    <w:r w:rsidR="00900394">
      <w:rPr>
        <w:rFonts w:ascii="Arial" w:hAnsi="Arial"/>
        <w:sz w:val="16"/>
        <w:szCs w:val="16"/>
      </w:rPr>
      <w:instrText xml:space="preserve"> STYLEREF  "Überschrift 1"  \* MERGEFORMAT </w:instrText>
    </w:r>
    <w:r w:rsidR="00737C25">
      <w:rPr>
        <w:rFonts w:ascii="Arial" w:hAnsi="Arial"/>
        <w:sz w:val="16"/>
        <w:szCs w:val="16"/>
      </w:rPr>
      <w:fldChar w:fldCharType="separate"/>
    </w:r>
    <w:r w:rsidR="00737C25">
      <w:rPr>
        <w:rFonts w:ascii="Arial" w:hAnsi="Arial"/>
        <w:noProof/>
        <w:sz w:val="16"/>
        <w:szCs w:val="16"/>
      </w:rPr>
      <w:t>Entwicklung eines featurebasierten Datensets</w:t>
    </w:r>
    <w:r w:rsidR="00900394">
      <w:rPr>
        <w:rFonts w:ascii="Arial" w:hAnsi="Arial"/>
        <w:sz w:val="16"/>
        <w:szCs w:val="16"/>
      </w:rPr>
      <w:fldChar w:fldCharType="end"/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</w:r>
    <w:r w:rsidRPr="00F80B31">
      <w:rPr>
        <w:rStyle w:val="Seitenzahl"/>
        <w:rFonts w:ascii="Arial" w:hAnsi="Arial"/>
        <w:b w:val="0"/>
        <w:sz w:val="16"/>
        <w:szCs w:val="16"/>
      </w:rPr>
      <w:fldChar w:fldCharType="begin"/>
    </w:r>
    <w:r w:rsidRPr="00F80B31">
      <w:rPr>
        <w:rStyle w:val="Seitenzahl"/>
        <w:rFonts w:ascii="Arial" w:hAnsi="Arial"/>
        <w:b w:val="0"/>
        <w:sz w:val="16"/>
        <w:szCs w:val="16"/>
      </w:rPr>
      <w:instrText xml:space="preserve"> </w:instrText>
    </w:r>
    <w:r w:rsidR="00216DD9">
      <w:rPr>
        <w:rStyle w:val="Seitenzahl"/>
        <w:rFonts w:ascii="Arial" w:hAnsi="Arial"/>
        <w:b w:val="0"/>
        <w:sz w:val="16"/>
        <w:szCs w:val="16"/>
      </w:rPr>
      <w:instrText>PAGE</w:instrText>
    </w:r>
    <w:r w:rsidRPr="00F80B31">
      <w:rPr>
        <w:rStyle w:val="Seitenzahl"/>
        <w:rFonts w:ascii="Arial" w:hAnsi="Arial"/>
        <w:b w:val="0"/>
        <w:sz w:val="16"/>
        <w:szCs w:val="16"/>
      </w:rPr>
      <w:instrText xml:space="preserve"> </w:instrText>
    </w:r>
    <w:r w:rsidRPr="00F80B31">
      <w:rPr>
        <w:rStyle w:val="Seitenzahl"/>
        <w:rFonts w:ascii="Arial" w:hAnsi="Arial"/>
        <w:b w:val="0"/>
        <w:sz w:val="16"/>
        <w:szCs w:val="16"/>
      </w:rPr>
      <w:fldChar w:fldCharType="separate"/>
    </w:r>
    <w:r w:rsidR="00C573E9">
      <w:rPr>
        <w:rStyle w:val="Seitenzahl"/>
        <w:rFonts w:ascii="Arial" w:hAnsi="Arial"/>
        <w:b w:val="0"/>
        <w:noProof/>
        <w:sz w:val="16"/>
        <w:szCs w:val="16"/>
      </w:rPr>
      <w:t>4</w:t>
    </w:r>
    <w:r w:rsidRPr="00F80B31">
      <w:rPr>
        <w:rStyle w:val="Seitenzahl"/>
        <w:rFonts w:ascii="Arial" w:hAnsi="Arial"/>
        <w:b w:val="0"/>
        <w:sz w:val="16"/>
        <w:szCs w:val="16"/>
      </w:rPr>
      <w:fldChar w:fldCharType="end"/>
    </w:r>
    <w:r>
      <w:rPr>
        <w:noProof/>
        <w:sz w:val="16"/>
        <w:szCs w:val="16"/>
      </w:rPr>
      <w:pict w14:anchorId="4DB20B33">
        <v:rect id="_x0000_s2099" style="position:absolute;margin-left:85.05pt;margin-top:36pt;width:453.55pt;height:14.15pt;z-index:-251661312;mso-position-horizontal-relative:page;mso-position-vertical-relative:page" fillcolor="#9ec747" stroked="f" strokecolor="#b5b5b5" strokeweight=".25pt"/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202F6" w14:textId="77777777" w:rsidR="00BA03F8" w:rsidRPr="00E83022" w:rsidRDefault="00900394" w:rsidP="00BA03F8">
    <w:pPr>
      <w:pStyle w:val="Kopfzeile"/>
      <w:tabs>
        <w:tab w:val="clear" w:pos="9072"/>
        <w:tab w:val="left" w:pos="2985"/>
        <w:tab w:val="left" w:pos="3225"/>
        <w:tab w:val="right" w:pos="9071"/>
      </w:tabs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fldChar w:fldCharType="begin"/>
    </w:r>
    <w:r>
      <w:rPr>
        <w:rFonts w:ascii="Arial" w:hAnsi="Arial"/>
        <w:sz w:val="16"/>
        <w:szCs w:val="16"/>
      </w:rPr>
      <w:instrText xml:space="preserve"> STYLEREF  "Überschrift 1"  \* MERGEFORMAT </w:instrText>
    </w:r>
    <w:r w:rsidR="00737C25">
      <w:rPr>
        <w:rFonts w:ascii="Arial" w:hAnsi="Arial"/>
        <w:sz w:val="16"/>
        <w:szCs w:val="16"/>
      </w:rPr>
      <w:fldChar w:fldCharType="separate"/>
    </w:r>
    <w:r w:rsidR="00737C25">
      <w:rPr>
        <w:rFonts w:ascii="Arial" w:hAnsi="Arial"/>
        <w:noProof/>
        <w:sz w:val="16"/>
        <w:szCs w:val="16"/>
      </w:rPr>
      <w:t>Anhang</w:t>
    </w:r>
    <w:r>
      <w:rPr>
        <w:rFonts w:ascii="Arial" w:hAnsi="Arial"/>
        <w:sz w:val="16"/>
        <w:szCs w:val="16"/>
      </w:rPr>
      <w:fldChar w:fldCharType="end"/>
    </w:r>
    <w:r w:rsidR="00BA03F8">
      <w:rPr>
        <w:rFonts w:ascii="Arial" w:hAnsi="Arial"/>
        <w:sz w:val="16"/>
        <w:szCs w:val="16"/>
      </w:rPr>
      <w:tab/>
    </w:r>
    <w:r w:rsidR="00BA03F8">
      <w:rPr>
        <w:rFonts w:ascii="Arial" w:hAnsi="Arial"/>
        <w:sz w:val="16"/>
        <w:szCs w:val="16"/>
      </w:rPr>
      <w:tab/>
    </w:r>
    <w:r w:rsidR="00BA03F8">
      <w:rPr>
        <w:rFonts w:ascii="Arial" w:hAnsi="Arial"/>
        <w:sz w:val="16"/>
        <w:szCs w:val="16"/>
      </w:rPr>
      <w:tab/>
    </w:r>
    <w:r w:rsidR="00BA03F8">
      <w:rPr>
        <w:rFonts w:ascii="Arial" w:hAnsi="Arial"/>
        <w:sz w:val="16"/>
        <w:szCs w:val="16"/>
      </w:rPr>
      <w:tab/>
    </w:r>
    <w:r w:rsidR="00BA03F8">
      <w:rPr>
        <w:rFonts w:ascii="Arial" w:hAnsi="Arial"/>
        <w:noProof/>
        <w:sz w:val="16"/>
        <w:szCs w:val="16"/>
      </w:rPr>
      <w:pict w14:anchorId="426491E6">
        <v:line id="_x0000_s2100" style="position:absolute;z-index:-251660288;mso-position-horizontal-relative:page;mso-position-vertical-relative:page" from="85.05pt,50.35pt" to="538.6pt,50.35pt" strokeweight="1.2pt"/>
      </w:pict>
    </w:r>
    <w:r w:rsidR="00BA03F8">
      <w:rPr>
        <w:rFonts w:ascii="Arial" w:hAnsi="Arial"/>
        <w:noProof/>
        <w:sz w:val="16"/>
        <w:szCs w:val="16"/>
      </w:rPr>
      <w:pict w14:anchorId="273DED63">
        <v:rect id="_x0000_s2101" style="position:absolute;margin-left:85.05pt;margin-top:35.25pt;width:453.55pt;height:14.15pt;z-index:-251659264;mso-position-horizontal-relative:page;mso-position-vertical-relative:page" fillcolor="#9ec747" stroked="f" strokecolor="#b5b5b5" strokeweight=".25pt"/>
      </w:pict>
    </w:r>
    <w:r w:rsidR="00BA03F8" w:rsidRPr="00E83022">
      <w:rPr>
        <w:rFonts w:ascii="Arial" w:hAnsi="Arial"/>
        <w:sz w:val="16"/>
        <w:szCs w:val="16"/>
      </w:rPr>
      <w:fldChar w:fldCharType="begin"/>
    </w:r>
    <w:r w:rsidR="00BA03F8" w:rsidRPr="00E83022">
      <w:rPr>
        <w:rFonts w:ascii="Arial" w:hAnsi="Arial"/>
        <w:sz w:val="16"/>
        <w:szCs w:val="16"/>
      </w:rPr>
      <w:instrText xml:space="preserve"> </w:instrText>
    </w:r>
    <w:r w:rsidR="00216DD9">
      <w:rPr>
        <w:rFonts w:ascii="Arial" w:hAnsi="Arial"/>
        <w:sz w:val="16"/>
        <w:szCs w:val="16"/>
      </w:rPr>
      <w:instrText>PAGE</w:instrText>
    </w:r>
    <w:r w:rsidR="00BA03F8" w:rsidRPr="00E83022">
      <w:rPr>
        <w:rFonts w:ascii="Arial" w:hAnsi="Arial"/>
        <w:sz w:val="16"/>
        <w:szCs w:val="16"/>
      </w:rPr>
      <w:instrText xml:space="preserve">   \* MERGEFORMAT </w:instrText>
    </w:r>
    <w:r w:rsidR="00BA03F8" w:rsidRPr="00E83022">
      <w:rPr>
        <w:rFonts w:ascii="Arial" w:hAnsi="Arial"/>
        <w:sz w:val="16"/>
        <w:szCs w:val="16"/>
      </w:rPr>
      <w:fldChar w:fldCharType="separate"/>
    </w:r>
    <w:r w:rsidR="00C573E9" w:rsidRPr="00C573E9">
      <w:rPr>
        <w:noProof/>
        <w:sz w:val="16"/>
        <w:szCs w:val="16"/>
      </w:rPr>
      <w:t>5</w:t>
    </w:r>
    <w:r w:rsidR="00BA03F8" w:rsidRPr="00E83022">
      <w:rPr>
        <w:rFonts w:ascii="Arial" w:hAnsi="Arial"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51D31" w14:textId="77777777" w:rsidR="00BA03F8" w:rsidRDefault="00BA03F8" w:rsidP="00BA03F8">
    <w:pPr>
      <w:pStyle w:val="Kopfzeile"/>
    </w:pPr>
    <w:r>
      <w:rPr>
        <w:noProof/>
      </w:rPr>
      <w:pict w14:anchorId="5756F090">
        <v:group id="_x0000_s2049" style="position:absolute;margin-left:0;margin-top:21.25pt;width:481.9pt;height:15.3pt;z-index:-251671552" coordorigin="1134,1134" coordsize="9638,306">
          <v:line id="_x0000_s2050" style="position:absolute;mso-position-horizontal-relative:page;mso-position-vertical-relative:page" from="1134,1440" to="10772,1440" strokeweight="1.2pt"/>
          <v:rect id="_x0000_s2051" style="position:absolute;left:1134;top:1134;width:9638;height:227;mso-position-horizontal-relative:page;mso-position-vertical-relative:page" fillcolor="#b5b5b5" stroked="f" strokecolor="#b5b5b5" strokeweight=".25pt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C28BF" w14:textId="77777777" w:rsidR="00BA03F8" w:rsidRPr="00737C25" w:rsidRDefault="00922439" w:rsidP="00BA03F8">
    <w:pPr>
      <w:pStyle w:val="Kopfzeile"/>
      <w:jc w:val="right"/>
      <w:rPr>
        <w:sz w:val="22"/>
        <w:szCs w:val="22"/>
        <w:lang w:val="en-GB"/>
      </w:rPr>
    </w:pPr>
    <w:r>
      <w:rPr>
        <w:noProof/>
      </w:rPr>
      <w:pict w14:anchorId="3D57A6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0" type="#_x0000_t75" style="position:absolute;left:0;text-align:left;margin-left:-59.25pt;margin-top:2.6pt;width:195.1pt;height:39.4pt;z-index:251670528">
          <v:imagedata r:id="rId1" o:title="ist_logo"/>
        </v:shape>
      </w:pict>
    </w:r>
    <w:r w:rsidR="00BA03F8" w:rsidRPr="007D68D5">
      <w:rPr>
        <w:noProof/>
        <w:sz w:val="22"/>
        <w:szCs w:val="22"/>
      </w:rPr>
      <w:pict w14:anchorId="66AE4094">
        <v:line id="_x0000_s2055" style="position:absolute;left:0;text-align:left;z-index:-251670528;mso-position-horizontal-relative:page;mso-position-vertical-relative:page" from="25.8pt,141pt" to="479.35pt,141pt" strokecolor="#85bb1a" strokeweight="1.2pt">
          <w10:anchorlock/>
        </v:line>
      </w:pict>
    </w:r>
    <w:r w:rsidR="00BA03F8" w:rsidRPr="00737C25">
      <w:rPr>
        <w:sz w:val="22"/>
        <w:szCs w:val="22"/>
        <w:lang w:val="en-GB"/>
      </w:rPr>
      <w:t>Masterthesis:</w:t>
    </w:r>
  </w:p>
  <w:p w14:paraId="47E40D37" w14:textId="77777777" w:rsidR="00BA03F8" w:rsidRPr="00737C25" w:rsidRDefault="00737C25" w:rsidP="00BA03F8">
    <w:pPr>
      <w:pStyle w:val="Kopfzeile"/>
      <w:jc w:val="right"/>
      <w:rPr>
        <w:sz w:val="22"/>
        <w:szCs w:val="22"/>
      </w:rPr>
    </w:pPr>
    <w:r w:rsidRPr="00737C25">
      <w:rPr>
        <w:sz w:val="22"/>
        <w:szCs w:val="22"/>
      </w:rPr>
      <w:t xml:space="preserve">featurebasierte </w:t>
    </w:r>
    <w:r>
      <w:rPr>
        <w:sz w:val="22"/>
        <w:szCs w:val="22"/>
      </w:rPr>
      <w:t>Fehlervorhersage</w:t>
    </w:r>
  </w:p>
  <w:p w14:paraId="12DBCB0E" w14:textId="77777777" w:rsidR="00BA03F8" w:rsidRPr="00737C25" w:rsidRDefault="00BA03F8" w:rsidP="00BA03F8">
    <w:pPr>
      <w:pStyle w:val="Kopfzeile"/>
      <w:jc w:val="right"/>
      <w:rPr>
        <w:color w:val="85BB1A"/>
        <w:sz w:val="22"/>
        <w:szCs w:val="22"/>
      </w:rPr>
    </w:pPr>
    <w:hyperlink r:id="rId2" w:history="1">
      <w:r w:rsidRPr="00737C25">
        <w:rPr>
          <w:rStyle w:val="Hyperlink"/>
          <w:color w:val="85BB1A"/>
          <w:sz w:val="22"/>
          <w:szCs w:val="22"/>
          <w:u w:val="none"/>
        </w:rPr>
        <w:t>Software Engineering</w:t>
      </w:r>
    </w:hyperlink>
  </w:p>
  <w:p w14:paraId="150983EC" w14:textId="77777777" w:rsidR="00BA03F8" w:rsidRPr="00737C25" w:rsidRDefault="00737C25" w:rsidP="00BA03F8">
    <w:pPr>
      <w:pStyle w:val="Kopfzeile"/>
      <w:jc w:val="right"/>
      <w:rPr>
        <w:color w:val="000000"/>
        <w:sz w:val="22"/>
        <w:szCs w:val="22"/>
      </w:rPr>
    </w:pPr>
    <w:r w:rsidRPr="00737C25">
      <w:rPr>
        <w:color w:val="000000"/>
        <w:sz w:val="22"/>
        <w:szCs w:val="22"/>
      </w:rPr>
      <w:t>Wintersemester 2</w:t>
    </w:r>
    <w:r>
      <w:rPr>
        <w:color w:val="000000"/>
        <w:sz w:val="22"/>
        <w:szCs w:val="22"/>
      </w:rPr>
      <w:t>019 / 2020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4016" w14:textId="77777777" w:rsidR="00BA03F8" w:rsidRPr="00E40954" w:rsidRDefault="00BA03F8" w:rsidP="00BA03F8">
    <w:pPr>
      <w:pStyle w:val="Kopfzeile"/>
      <w:jc w:val="right"/>
      <w:rPr>
        <w:color w:val="000000"/>
        <w:sz w:val="16"/>
        <w:szCs w:val="16"/>
      </w:rPr>
    </w:pPr>
    <w:r w:rsidRPr="00E40954">
      <w:rPr>
        <w:noProof/>
        <w:color w:val="000000"/>
        <w:sz w:val="16"/>
        <w:szCs w:val="16"/>
      </w:rPr>
      <w:pict w14:anchorId="45F05398">
        <v:rect id="_x0000_s2124" style="position:absolute;left:0;text-align:left;margin-left:85.05pt;margin-top:34.5pt;width:453.55pt;height:14.15pt;z-index:-251648000;mso-position-horizontal-relative:page;mso-position-vertical-relative:page" fillcolor="#9ec747" stroked="f" strokecolor="#b5b5b5" strokeweight=".25pt"/>
      </w:pict>
    </w:r>
    <w:r w:rsidRPr="00E40954">
      <w:rPr>
        <w:noProof/>
        <w:color w:val="000000"/>
        <w:sz w:val="16"/>
        <w:szCs w:val="16"/>
      </w:rPr>
      <w:pict w14:anchorId="2FC3C24A">
        <v:line id="_x0000_s2123" style="position:absolute;left:0;text-align:left;z-index:-251649024;mso-position-horizontal-relative:page;mso-position-vertical-relative:page" from="85.05pt,49.6pt" to="538.6pt,49.6pt" strokeweight="1.2pt"/>
      </w:pict>
    </w:r>
    <w:r w:rsidRPr="00E40954">
      <w:rPr>
        <w:color w:val="000000"/>
        <w:sz w:val="16"/>
        <w:szCs w:val="16"/>
      </w:rPr>
      <w:fldChar w:fldCharType="begin"/>
    </w:r>
    <w:r w:rsidRPr="00E40954">
      <w:rPr>
        <w:color w:val="000000"/>
        <w:sz w:val="16"/>
        <w:szCs w:val="16"/>
      </w:rPr>
      <w:instrText xml:space="preserve"> </w:instrText>
    </w:r>
    <w:r w:rsidR="00216DD9">
      <w:rPr>
        <w:color w:val="000000"/>
        <w:sz w:val="16"/>
        <w:szCs w:val="16"/>
      </w:rPr>
      <w:instrText>PAGE</w:instrText>
    </w:r>
    <w:r w:rsidRPr="00E40954">
      <w:rPr>
        <w:color w:val="000000"/>
        <w:sz w:val="16"/>
        <w:szCs w:val="16"/>
      </w:rPr>
      <w:instrText xml:space="preserve">  \* ROMAN  \* MERGEFORMAT </w:instrText>
    </w:r>
    <w:r w:rsidRPr="00E40954">
      <w:rPr>
        <w:color w:val="000000"/>
        <w:sz w:val="16"/>
        <w:szCs w:val="16"/>
      </w:rPr>
      <w:fldChar w:fldCharType="separate"/>
    </w:r>
    <w:r w:rsidR="00C573E9">
      <w:rPr>
        <w:noProof/>
        <w:color w:val="000000"/>
        <w:sz w:val="16"/>
        <w:szCs w:val="16"/>
      </w:rPr>
      <w:t>III</w:t>
    </w:r>
    <w:r w:rsidRPr="00E40954">
      <w:rPr>
        <w:color w:val="000000"/>
        <w:sz w:val="16"/>
        <w:szCs w:val="16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2198E" w14:textId="77777777" w:rsidR="00BA03F8" w:rsidRDefault="00BA03F8" w:rsidP="00BA03F8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C5A7A" w14:textId="77777777" w:rsidR="00BA03F8" w:rsidRPr="00E40954" w:rsidRDefault="00BA03F8" w:rsidP="00BA03F8">
    <w:pPr>
      <w:pStyle w:val="Kopfzeile"/>
      <w:jc w:val="right"/>
      <w:rPr>
        <w:color w:val="000000"/>
        <w:sz w:val="16"/>
        <w:szCs w:val="16"/>
      </w:rPr>
    </w:pPr>
    <w:r w:rsidRPr="00E40954">
      <w:rPr>
        <w:noProof/>
        <w:color w:val="000000"/>
        <w:sz w:val="16"/>
        <w:szCs w:val="16"/>
      </w:rPr>
      <w:pict w14:anchorId="4442DA12">
        <v:rect id="_x0000_s2121" style="position:absolute;left:0;text-align:left;margin-left:85.05pt;margin-top:34.5pt;width:453.55pt;height:14.15pt;z-index:-251651072;mso-position-horizontal-relative:page;mso-position-vertical-relative:page" fillcolor="#9ec747" stroked="f" strokecolor="#b5b5b5" strokeweight=".25pt"/>
      </w:pict>
    </w:r>
    <w:r w:rsidRPr="00E40954">
      <w:rPr>
        <w:noProof/>
        <w:color w:val="000000"/>
        <w:sz w:val="16"/>
        <w:szCs w:val="16"/>
      </w:rPr>
      <w:pict w14:anchorId="53B4BC47">
        <v:line id="_x0000_s2120" style="position:absolute;left:0;text-align:left;z-index:-251652096;mso-position-horizontal-relative:page;mso-position-vertical-relative:page" from="85.05pt,49.6pt" to="538.6pt,49.6pt" strokeweight="1.2pt"/>
      </w:pict>
    </w:r>
    <w:r w:rsidRPr="00E40954">
      <w:rPr>
        <w:color w:val="000000"/>
        <w:sz w:val="16"/>
        <w:szCs w:val="16"/>
      </w:rPr>
      <w:fldChar w:fldCharType="begin"/>
    </w:r>
    <w:r w:rsidRPr="00E40954">
      <w:rPr>
        <w:color w:val="000000"/>
        <w:sz w:val="16"/>
        <w:szCs w:val="16"/>
      </w:rPr>
      <w:instrText xml:space="preserve"> </w:instrText>
    </w:r>
    <w:r w:rsidR="00216DD9">
      <w:rPr>
        <w:color w:val="000000"/>
        <w:sz w:val="16"/>
        <w:szCs w:val="16"/>
      </w:rPr>
      <w:instrText>PAGE</w:instrText>
    </w:r>
    <w:r w:rsidRPr="00E40954">
      <w:rPr>
        <w:color w:val="000000"/>
        <w:sz w:val="16"/>
        <w:szCs w:val="16"/>
      </w:rPr>
      <w:instrText xml:space="preserve">  \* ROMAN  \* MERGEFORMAT </w:instrText>
    </w:r>
    <w:r w:rsidRPr="00E40954">
      <w:rPr>
        <w:color w:val="000000"/>
        <w:sz w:val="16"/>
        <w:szCs w:val="16"/>
      </w:rPr>
      <w:fldChar w:fldCharType="separate"/>
    </w:r>
    <w:r w:rsidR="00C573E9">
      <w:rPr>
        <w:noProof/>
        <w:color w:val="000000"/>
        <w:sz w:val="16"/>
        <w:szCs w:val="16"/>
      </w:rPr>
      <w:t>IV</w:t>
    </w:r>
    <w:r w:rsidRPr="00E40954">
      <w:rPr>
        <w:color w:val="000000"/>
        <w:sz w:val="16"/>
        <w:szCs w:val="16"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A716D" w14:textId="77777777" w:rsidR="00BA03F8" w:rsidRDefault="00BA03F8" w:rsidP="00BA03F8">
    <w:pPr>
      <w:pStyle w:val="Kopfzeile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BED16" w14:textId="77777777" w:rsidR="00BA03F8" w:rsidRPr="00E83022" w:rsidRDefault="009C2F91" w:rsidP="00BA03F8">
    <w:pPr>
      <w:pStyle w:val="Kopfzeile"/>
      <w:tabs>
        <w:tab w:val="clear" w:pos="9072"/>
        <w:tab w:val="left" w:pos="2985"/>
        <w:tab w:val="left" w:pos="3225"/>
        <w:tab w:val="right" w:pos="9071"/>
      </w:tabs>
      <w:rPr>
        <w:rFonts w:ascii="Arial" w:hAnsi="Arial"/>
        <w:color w:val="000000"/>
        <w:sz w:val="16"/>
        <w:szCs w:val="16"/>
      </w:rPr>
    </w:pPr>
    <w:r>
      <w:rPr>
        <w:rFonts w:ascii="Arial" w:hAnsi="Arial"/>
        <w:sz w:val="16"/>
        <w:szCs w:val="16"/>
      </w:rPr>
      <w:fldChar w:fldCharType="begin"/>
    </w:r>
    <w:r>
      <w:rPr>
        <w:rFonts w:ascii="Arial" w:hAnsi="Arial"/>
        <w:sz w:val="16"/>
        <w:szCs w:val="16"/>
      </w:rPr>
      <w:instrText xml:space="preserve"> STYLEREF  "Überschrift 1"  \* MERGEFORMAT </w:instrText>
    </w:r>
    <w:r>
      <w:rPr>
        <w:rFonts w:ascii="Arial" w:hAnsi="Arial"/>
        <w:sz w:val="16"/>
        <w:szCs w:val="16"/>
      </w:rPr>
      <w:fldChar w:fldCharType="separate"/>
    </w:r>
    <w:r w:rsidR="00737C25">
      <w:rPr>
        <w:rFonts w:ascii="Arial" w:hAnsi="Arial"/>
        <w:noProof/>
        <w:sz w:val="16"/>
        <w:szCs w:val="16"/>
      </w:rPr>
      <w:t>Inhaltsverzeichnis</w:t>
    </w:r>
    <w:r>
      <w:rPr>
        <w:rFonts w:ascii="Arial" w:hAnsi="Arial"/>
        <w:sz w:val="16"/>
        <w:szCs w:val="16"/>
      </w:rPr>
      <w:fldChar w:fldCharType="end"/>
    </w:r>
    <w:r w:rsidR="00BA03F8" w:rsidRPr="00F80B31">
      <w:rPr>
        <w:rFonts w:ascii="Arial" w:hAnsi="Arial"/>
        <w:noProof/>
        <w:color w:val="000000"/>
        <w:sz w:val="16"/>
        <w:szCs w:val="16"/>
      </w:rPr>
      <w:pict w14:anchorId="5EF70F18">
        <v:line id="_x0000_s2071" style="position:absolute;z-index:-251668480;mso-position-horizontal-relative:page;mso-position-vertical-relative:page" from="85.05pt,48.85pt" to="538.6pt,48.85pt" strokeweight="1.2pt"/>
      </w:pict>
    </w:r>
    <w:r w:rsidR="00BA03F8" w:rsidRPr="00F80B31">
      <w:rPr>
        <w:rFonts w:ascii="Arial" w:hAnsi="Arial"/>
        <w:noProof/>
        <w:color w:val="000000"/>
        <w:sz w:val="16"/>
        <w:szCs w:val="16"/>
      </w:rPr>
      <w:pict w14:anchorId="470AF5D1">
        <v:rect id="_x0000_s2072" style="position:absolute;margin-left:85.05pt;margin-top:33.75pt;width:453.55pt;height:14.15pt;z-index:-251667456;mso-position-horizontal-relative:page;mso-position-vertical-relative:page" fillcolor="#9ec747" stroked="f" strokecolor="#b5b5b5" strokeweight=".25pt"/>
      </w:pict>
    </w:r>
    <w:r w:rsidR="00BA03F8" w:rsidRPr="00F80B31">
      <w:rPr>
        <w:rFonts w:ascii="Arial" w:hAnsi="Arial"/>
        <w:sz w:val="16"/>
        <w:szCs w:val="16"/>
      </w:rPr>
      <w:pict w14:anchorId="0A853490">
        <v:line id="_x0000_s2110" style="position:absolute;z-index:-251658240;mso-position-horizontal-relative:page;mso-position-vertical-relative:page" from="85.05pt,732.55pt" to="538.6pt,732.55pt" strokeweight=".5pt">
          <w10:wrap anchorx="page" anchory="page"/>
          <w10:anchorlock/>
        </v:line>
      </w:pict>
    </w:r>
    <w:r w:rsidR="00BA03F8" w:rsidRPr="00E83022">
      <w:rPr>
        <w:rFonts w:ascii="Arial" w:hAnsi="Arial"/>
        <w:sz w:val="16"/>
        <w:szCs w:val="16"/>
      </w:rPr>
      <w:tab/>
    </w:r>
    <w:r w:rsidR="00BA03F8" w:rsidRPr="00E83022">
      <w:rPr>
        <w:rFonts w:ascii="Arial" w:hAnsi="Arial"/>
        <w:color w:val="000000"/>
        <w:sz w:val="16"/>
        <w:szCs w:val="16"/>
      </w:rPr>
      <w:tab/>
    </w:r>
    <w:r w:rsidR="00BA03F8" w:rsidRPr="00E83022">
      <w:rPr>
        <w:rFonts w:ascii="Arial" w:hAnsi="Arial"/>
        <w:color w:val="000000"/>
        <w:sz w:val="16"/>
        <w:szCs w:val="16"/>
      </w:rPr>
      <w:tab/>
    </w:r>
    <w:r w:rsidR="00BA03F8" w:rsidRPr="00E83022">
      <w:rPr>
        <w:rFonts w:ascii="Arial" w:hAnsi="Arial"/>
        <w:color w:val="000000"/>
        <w:sz w:val="16"/>
        <w:szCs w:val="16"/>
      </w:rPr>
      <w:tab/>
    </w:r>
    <w:r w:rsidR="00BA03F8" w:rsidRPr="00E83022">
      <w:rPr>
        <w:rFonts w:ascii="Arial" w:hAnsi="Arial"/>
        <w:color w:val="000000"/>
        <w:sz w:val="16"/>
        <w:szCs w:val="16"/>
      </w:rPr>
      <w:fldChar w:fldCharType="begin"/>
    </w:r>
    <w:r w:rsidR="00BA03F8" w:rsidRPr="00E83022">
      <w:rPr>
        <w:rFonts w:ascii="Arial" w:hAnsi="Arial"/>
        <w:color w:val="000000"/>
        <w:sz w:val="16"/>
        <w:szCs w:val="16"/>
      </w:rPr>
      <w:instrText xml:space="preserve"> </w:instrText>
    </w:r>
    <w:r w:rsidR="00216DD9">
      <w:rPr>
        <w:rFonts w:ascii="Arial" w:hAnsi="Arial"/>
        <w:color w:val="000000"/>
        <w:sz w:val="16"/>
        <w:szCs w:val="16"/>
      </w:rPr>
      <w:instrText>PAGE</w:instrText>
    </w:r>
    <w:r w:rsidR="00BA03F8" w:rsidRPr="00E83022">
      <w:rPr>
        <w:rFonts w:ascii="Arial" w:hAnsi="Arial"/>
        <w:color w:val="000000"/>
        <w:sz w:val="16"/>
        <w:szCs w:val="16"/>
      </w:rPr>
      <w:instrText xml:space="preserve">  \* ROMAN  \* MERGEFORMAT </w:instrText>
    </w:r>
    <w:r w:rsidR="00BA03F8" w:rsidRPr="00E83022">
      <w:rPr>
        <w:rFonts w:ascii="Arial" w:hAnsi="Arial"/>
        <w:color w:val="000000"/>
        <w:sz w:val="16"/>
        <w:szCs w:val="16"/>
      </w:rPr>
      <w:fldChar w:fldCharType="separate"/>
    </w:r>
    <w:r w:rsidR="00C573E9" w:rsidRPr="00C573E9">
      <w:rPr>
        <w:noProof/>
        <w:color w:val="000000"/>
        <w:sz w:val="16"/>
        <w:szCs w:val="16"/>
      </w:rPr>
      <w:t>V</w:t>
    </w:r>
    <w:r w:rsidR="00BA03F8" w:rsidRPr="00E83022">
      <w:rPr>
        <w:rFonts w:ascii="Arial" w:hAnsi="Arial"/>
        <w:color w:val="000000"/>
        <w:sz w:val="16"/>
        <w:szCs w:val="16"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6918F" w14:textId="77777777" w:rsidR="00BA03F8" w:rsidRPr="00E40954" w:rsidRDefault="00BA03F8" w:rsidP="00BA03F8">
    <w:pPr>
      <w:pStyle w:val="Fuzeile"/>
      <w:tabs>
        <w:tab w:val="clear" w:pos="4820"/>
        <w:tab w:val="clear" w:pos="9639"/>
        <w:tab w:val="right" w:pos="9072"/>
      </w:tabs>
      <w:rPr>
        <w:sz w:val="16"/>
        <w:szCs w:val="16"/>
      </w:rPr>
    </w:pPr>
    <w:r>
      <w:rPr>
        <w:noProof/>
        <w:sz w:val="16"/>
        <w:szCs w:val="16"/>
      </w:rPr>
      <w:pict w14:anchorId="333E1F6D">
        <v:line id="_x0000_s2092" style="position:absolute;z-index:-251666432;mso-position-horizontal-relative:page;mso-position-vertical-relative:page" from="85.05pt,50.35pt" to="538.6pt,50.35pt" strokeweight="1.2pt"/>
      </w:pict>
    </w:r>
    <w:r>
      <w:rPr>
        <w:noProof/>
        <w:sz w:val="16"/>
        <w:szCs w:val="16"/>
      </w:rPr>
      <w:pict w14:anchorId="71486B64">
        <v:rect id="_x0000_s2093" style="position:absolute;margin-left:85.05pt;margin-top:35.25pt;width:453.55pt;height:14.15pt;z-index:-251665408;mso-position-horizontal-relative:page;mso-position-vertical-relative:page" fillcolor="#9ec747" stroked="f" strokecolor="#b5b5b5" strokeweight=".25pt"/>
      </w:pict>
    </w:r>
    <w:r w:rsidRPr="00F80B31">
      <w:rPr>
        <w:rFonts w:ascii="Arial" w:hAnsi="Arial"/>
        <w:sz w:val="16"/>
        <w:szCs w:val="16"/>
      </w:rPr>
      <w:pict w14:anchorId="024CD085">
        <v:line id="_x0000_s2111" style="position:absolute;z-index:-251657216;mso-position-horizontal-relative:page;mso-position-vertical-relative:page" from="85.05pt,734.05pt" to="538.6pt,734.05pt" strokeweight=".5pt">
          <w10:wrap anchorx="page" anchory="page"/>
          <w10:anchorlock/>
        </v:line>
      </w:pict>
    </w:r>
    <w:r w:rsidR="009C2F91">
      <w:rPr>
        <w:rFonts w:ascii="Arial" w:hAnsi="Arial"/>
        <w:sz w:val="16"/>
        <w:szCs w:val="16"/>
      </w:rPr>
      <w:fldChar w:fldCharType="begin"/>
    </w:r>
    <w:r w:rsidR="009C2F91">
      <w:rPr>
        <w:rFonts w:ascii="Arial" w:hAnsi="Arial"/>
        <w:sz w:val="16"/>
        <w:szCs w:val="16"/>
      </w:rPr>
      <w:instrText xml:space="preserve"> STYLEREF  "Überschrift 1"  \* MERGEFORMAT </w:instrText>
    </w:r>
    <w:r w:rsidR="009C2F91">
      <w:rPr>
        <w:rFonts w:ascii="Arial" w:hAnsi="Arial"/>
        <w:sz w:val="16"/>
        <w:szCs w:val="16"/>
      </w:rPr>
      <w:fldChar w:fldCharType="separate"/>
    </w:r>
    <w:r w:rsidR="00737C25">
      <w:rPr>
        <w:rFonts w:ascii="Arial" w:hAnsi="Arial"/>
        <w:noProof/>
        <w:sz w:val="16"/>
        <w:szCs w:val="16"/>
      </w:rPr>
      <w:t>Abbildungsverzeichnis</w:t>
    </w:r>
    <w:r w:rsidR="009C2F91">
      <w:rPr>
        <w:rFonts w:ascii="Arial" w:hAnsi="Arial"/>
        <w:sz w:val="16"/>
        <w:szCs w:val="16"/>
      </w:rPr>
      <w:fldChar w:fldCharType="end"/>
    </w:r>
    <w:r w:rsidRPr="00E40954">
      <w:rPr>
        <w:sz w:val="16"/>
        <w:szCs w:val="16"/>
      </w:rPr>
      <w:tab/>
    </w:r>
    <w:r w:rsidRPr="00F80B31">
      <w:rPr>
        <w:rStyle w:val="Seitenzahl"/>
        <w:rFonts w:ascii="Arial" w:hAnsi="Arial"/>
        <w:b w:val="0"/>
        <w:sz w:val="16"/>
        <w:szCs w:val="16"/>
      </w:rPr>
      <w:fldChar w:fldCharType="begin"/>
    </w:r>
    <w:r w:rsidRPr="00F80B31">
      <w:rPr>
        <w:rStyle w:val="Seitenzahl"/>
        <w:rFonts w:ascii="Arial" w:hAnsi="Arial"/>
        <w:b w:val="0"/>
        <w:sz w:val="16"/>
        <w:szCs w:val="16"/>
      </w:rPr>
      <w:instrText xml:space="preserve"> </w:instrText>
    </w:r>
    <w:r w:rsidR="00216DD9">
      <w:rPr>
        <w:rStyle w:val="Seitenzahl"/>
        <w:rFonts w:ascii="Arial" w:hAnsi="Arial"/>
        <w:b w:val="0"/>
        <w:sz w:val="16"/>
        <w:szCs w:val="16"/>
      </w:rPr>
      <w:instrText>PAGE</w:instrText>
    </w:r>
    <w:r w:rsidRPr="00F80B31">
      <w:rPr>
        <w:rStyle w:val="Seitenzahl"/>
        <w:rFonts w:ascii="Arial" w:hAnsi="Arial"/>
        <w:b w:val="0"/>
        <w:sz w:val="16"/>
        <w:szCs w:val="16"/>
      </w:rPr>
      <w:instrText xml:space="preserve"> </w:instrText>
    </w:r>
    <w:r w:rsidRPr="00F80B31">
      <w:rPr>
        <w:rStyle w:val="Seitenzahl"/>
        <w:rFonts w:ascii="Arial" w:hAnsi="Arial"/>
        <w:b w:val="0"/>
        <w:sz w:val="16"/>
        <w:szCs w:val="16"/>
      </w:rPr>
      <w:fldChar w:fldCharType="separate"/>
    </w:r>
    <w:r w:rsidR="00C573E9">
      <w:rPr>
        <w:rStyle w:val="Seitenzahl"/>
        <w:rFonts w:ascii="Arial" w:hAnsi="Arial"/>
        <w:b w:val="0"/>
        <w:noProof/>
        <w:sz w:val="16"/>
        <w:szCs w:val="16"/>
      </w:rPr>
      <w:t>VI</w:t>
    </w:r>
    <w:r w:rsidRPr="00F80B31">
      <w:rPr>
        <w:rStyle w:val="Seitenzahl"/>
        <w:rFonts w:ascii="Arial" w:hAnsi="Arial"/>
        <w:b w:val="0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245F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B2FF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96A6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B091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CB491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52EA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8617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5862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BE4B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226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35F29"/>
    <w:multiLevelType w:val="multilevel"/>
    <w:tmpl w:val="1650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883BB5"/>
    <w:multiLevelType w:val="multilevel"/>
    <w:tmpl w:val="0DCCCFA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138041BE"/>
    <w:multiLevelType w:val="multilevel"/>
    <w:tmpl w:val="9E9423D0"/>
    <w:numStyleLink w:val="Aufzhlung"/>
  </w:abstractNum>
  <w:abstractNum w:abstractNumId="13" w15:restartNumberingAfterBreak="0">
    <w:nsid w:val="1463600E"/>
    <w:multiLevelType w:val="hybridMultilevel"/>
    <w:tmpl w:val="912A707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C146D41"/>
    <w:multiLevelType w:val="hybridMultilevel"/>
    <w:tmpl w:val="4150156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E1536C5"/>
    <w:multiLevelType w:val="multilevel"/>
    <w:tmpl w:val="9E9423D0"/>
    <w:numStyleLink w:val="Aufzhlung"/>
  </w:abstractNum>
  <w:abstractNum w:abstractNumId="16" w15:restartNumberingAfterBreak="0">
    <w:nsid w:val="1E2F1E57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E376E26"/>
    <w:multiLevelType w:val="multilevel"/>
    <w:tmpl w:val="4150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itstream Charter" w:hAnsi="Bitstream Charter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FCE477E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7E82558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09E5514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3C668FE"/>
    <w:multiLevelType w:val="multilevel"/>
    <w:tmpl w:val="9E9423D0"/>
    <w:styleLink w:val="Aufzhlung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2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Aria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390499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7655479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76C5FFF"/>
    <w:multiLevelType w:val="multilevel"/>
    <w:tmpl w:val="C7188E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385F50C3"/>
    <w:multiLevelType w:val="hybridMultilevel"/>
    <w:tmpl w:val="16507CE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9355BF4"/>
    <w:multiLevelType w:val="hybridMultilevel"/>
    <w:tmpl w:val="C616CAC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E4512A7"/>
    <w:multiLevelType w:val="multilevel"/>
    <w:tmpl w:val="9E9423D0"/>
    <w:numStyleLink w:val="Aufzhlung"/>
  </w:abstractNum>
  <w:abstractNum w:abstractNumId="28" w15:restartNumberingAfterBreak="0">
    <w:nsid w:val="469C0612"/>
    <w:multiLevelType w:val="multilevel"/>
    <w:tmpl w:val="4150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harter" w:hAnsi="Charter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94B08D7"/>
    <w:multiLevelType w:val="multilevel"/>
    <w:tmpl w:val="4150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harter" w:hAnsi="Charter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D6735DC"/>
    <w:multiLevelType w:val="hybridMultilevel"/>
    <w:tmpl w:val="57CC968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4BE4B2D"/>
    <w:multiLevelType w:val="hybridMultilevel"/>
    <w:tmpl w:val="9E9423D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0106B9"/>
    <w:multiLevelType w:val="hybridMultilevel"/>
    <w:tmpl w:val="13B0A37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8111A50"/>
    <w:multiLevelType w:val="hybridMultilevel"/>
    <w:tmpl w:val="3D2421D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BD35E49"/>
    <w:multiLevelType w:val="multilevel"/>
    <w:tmpl w:val="9E9423D0"/>
    <w:numStyleLink w:val="Aufzhlung"/>
  </w:abstractNum>
  <w:abstractNum w:abstractNumId="35" w15:restartNumberingAfterBreak="0">
    <w:nsid w:val="755923D5"/>
    <w:multiLevelType w:val="multilevel"/>
    <w:tmpl w:val="9E9423D0"/>
    <w:numStyleLink w:val="Aufzhlung"/>
  </w:abstractNum>
  <w:abstractNum w:abstractNumId="36" w15:restartNumberingAfterBreak="0">
    <w:nsid w:val="7BB77787"/>
    <w:multiLevelType w:val="multilevel"/>
    <w:tmpl w:val="9E9423D0"/>
    <w:numStyleLink w:val="Aufzhlung"/>
  </w:abstractNum>
  <w:abstractNum w:abstractNumId="37" w15:restartNumberingAfterBreak="0">
    <w:nsid w:val="7E0C62C3"/>
    <w:multiLevelType w:val="multilevel"/>
    <w:tmpl w:val="284AF1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31"/>
  </w:num>
  <w:num w:numId="3">
    <w:abstractNumId w:val="21"/>
  </w:num>
  <w:num w:numId="4">
    <w:abstractNumId w:val="12"/>
  </w:num>
  <w:num w:numId="5">
    <w:abstractNumId w:val="15"/>
  </w:num>
  <w:num w:numId="6">
    <w:abstractNumId w:val="33"/>
  </w:num>
  <w:num w:numId="7">
    <w:abstractNumId w:val="36"/>
  </w:num>
  <w:num w:numId="8">
    <w:abstractNumId w:val="30"/>
  </w:num>
  <w:num w:numId="9">
    <w:abstractNumId w:val="14"/>
  </w:num>
  <w:num w:numId="10">
    <w:abstractNumId w:val="35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5"/>
  </w:num>
  <w:num w:numId="22">
    <w:abstractNumId w:val="10"/>
  </w:num>
  <w:num w:numId="23">
    <w:abstractNumId w:val="37"/>
  </w:num>
  <w:num w:numId="24">
    <w:abstractNumId w:val="24"/>
  </w:num>
  <w:num w:numId="25">
    <w:abstractNumId w:val="17"/>
  </w:num>
  <w:num w:numId="26">
    <w:abstractNumId w:val="34"/>
  </w:num>
  <w:num w:numId="27">
    <w:abstractNumId w:val="20"/>
  </w:num>
  <w:num w:numId="28">
    <w:abstractNumId w:val="27"/>
  </w:num>
  <w:num w:numId="29">
    <w:abstractNumId w:val="26"/>
  </w:num>
  <w:num w:numId="30">
    <w:abstractNumId w:val="19"/>
  </w:num>
  <w:num w:numId="31">
    <w:abstractNumId w:val="29"/>
  </w:num>
  <w:num w:numId="32">
    <w:abstractNumId w:val="23"/>
  </w:num>
  <w:num w:numId="33">
    <w:abstractNumId w:val="16"/>
  </w:num>
  <w:num w:numId="34">
    <w:abstractNumId w:val="18"/>
  </w:num>
  <w:num w:numId="35">
    <w:abstractNumId w:val="32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</w:num>
  <w:num w:numId="38">
    <w:abstractNumId w:val="13"/>
  </w:num>
  <w:num w:numId="39">
    <w:abstractNumId w:val="28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comments="0" w:insDel="0" w:formatting="0"/>
  <w:doNotTrackMoves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131">
      <o:colormru v:ext="edit" colors="#b5b5b5,#9ec747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7C25"/>
    <w:rsid w:val="00216DD9"/>
    <w:rsid w:val="002A49FC"/>
    <w:rsid w:val="00655B84"/>
    <w:rsid w:val="006F325F"/>
    <w:rsid w:val="00737C25"/>
    <w:rsid w:val="008568DB"/>
    <w:rsid w:val="00900394"/>
    <w:rsid w:val="00922439"/>
    <w:rsid w:val="009C2F91"/>
    <w:rsid w:val="00BA03F8"/>
    <w:rsid w:val="00C5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>
      <o:colormru v:ext="edit" colors="#b5b5b5,#9ec747"/>
    </o:shapedefaults>
    <o:shapelayout v:ext="edit">
      <o:idmap v:ext="edit" data="1"/>
    </o:shapelayout>
  </w:shapeDefaults>
  <w:decimalSymbol w:val=","/>
  <w:listSeparator w:val=";"/>
  <w14:docId w14:val="4202900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D2268"/>
    <w:pPr>
      <w:spacing w:after="120" w:line="260" w:lineRule="atLeast"/>
      <w:jc w:val="both"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rsid w:val="00A93D79"/>
    <w:pPr>
      <w:keepNext/>
      <w:numPr>
        <w:numId w:val="1"/>
      </w:numPr>
      <w:pBdr>
        <w:top w:val="single" w:sz="4" w:space="1" w:color="9EC747"/>
        <w:bottom w:val="single" w:sz="4" w:space="1" w:color="9EC747"/>
      </w:pBdr>
      <w:spacing w:before="360" w:after="0" w:line="320" w:lineRule="atLeast"/>
      <w:ind w:left="431" w:right="28" w:hanging="431"/>
      <w:jc w:val="left"/>
      <w:outlineLvl w:val="0"/>
    </w:pPr>
    <w:rPr>
      <w:kern w:val="28"/>
      <w:sz w:val="32"/>
      <w:szCs w:val="19"/>
    </w:rPr>
  </w:style>
  <w:style w:type="paragraph" w:styleId="berschrift2">
    <w:name w:val="heading 2"/>
    <w:basedOn w:val="Standard"/>
    <w:next w:val="Standard"/>
    <w:qFormat/>
    <w:rsid w:val="009D3BA2"/>
    <w:pPr>
      <w:keepNext/>
      <w:keepLines/>
      <w:numPr>
        <w:ilvl w:val="1"/>
        <w:numId w:val="1"/>
      </w:numPr>
      <w:suppressLineNumbers/>
      <w:pBdr>
        <w:top w:val="single" w:sz="4" w:space="1" w:color="85BB1A"/>
        <w:bottom w:val="single" w:sz="4" w:space="1" w:color="85BB1A"/>
      </w:pBdr>
      <w:tabs>
        <w:tab w:val="left" w:pos="709"/>
      </w:tabs>
      <w:spacing w:before="360" w:after="0" w:line="280" w:lineRule="atLeast"/>
      <w:ind w:left="578" w:right="23" w:hanging="578"/>
      <w:jc w:val="left"/>
      <w:outlineLvl w:val="1"/>
    </w:pPr>
    <w:rPr>
      <w:kern w:val="24"/>
      <w:sz w:val="28"/>
      <w:szCs w:val="20"/>
    </w:rPr>
  </w:style>
  <w:style w:type="paragraph" w:styleId="berschrift3">
    <w:name w:val="heading 3"/>
    <w:basedOn w:val="Standard"/>
    <w:next w:val="Standard"/>
    <w:qFormat/>
    <w:rsid w:val="009D3BA2"/>
    <w:pPr>
      <w:keepNext/>
      <w:keepLines/>
      <w:numPr>
        <w:ilvl w:val="2"/>
        <w:numId w:val="1"/>
      </w:numPr>
      <w:suppressLineNumbers/>
      <w:pBdr>
        <w:top w:val="single" w:sz="4" w:space="1" w:color="85BB1A"/>
        <w:bottom w:val="single" w:sz="4" w:space="1" w:color="85BB1A"/>
      </w:pBdr>
      <w:spacing w:before="360" w:after="0" w:line="280" w:lineRule="atLeast"/>
      <w:ind w:right="17"/>
      <w:jc w:val="left"/>
      <w:outlineLvl w:val="2"/>
    </w:pPr>
    <w:rPr>
      <w:kern w:val="22"/>
    </w:rPr>
  </w:style>
  <w:style w:type="paragraph" w:styleId="berschrift4">
    <w:name w:val="heading 4"/>
    <w:basedOn w:val="Standard"/>
    <w:next w:val="Standard"/>
    <w:qFormat/>
    <w:rsid w:val="009D3BA2"/>
    <w:pPr>
      <w:keepNext/>
      <w:numPr>
        <w:ilvl w:val="3"/>
        <w:numId w:val="1"/>
      </w:numPr>
      <w:pBdr>
        <w:top w:val="single" w:sz="4" w:space="1" w:color="85BB1A"/>
        <w:bottom w:val="single" w:sz="4" w:space="1" w:color="85BB1A"/>
      </w:pBdr>
      <w:spacing w:before="360" w:after="0" w:line="240" w:lineRule="atLeast"/>
      <w:ind w:left="862" w:right="11" w:hanging="862"/>
      <w:jc w:val="left"/>
      <w:outlineLvl w:val="3"/>
    </w:pPr>
    <w:rPr>
      <w:bCs/>
      <w:kern w:val="22"/>
      <w:szCs w:val="28"/>
    </w:rPr>
  </w:style>
  <w:style w:type="paragraph" w:styleId="berschrift5">
    <w:name w:val="heading 5"/>
    <w:basedOn w:val="Standard"/>
    <w:next w:val="Standard"/>
    <w:qFormat/>
    <w:rsid w:val="009D3BA2"/>
    <w:pPr>
      <w:keepNext/>
      <w:numPr>
        <w:ilvl w:val="4"/>
        <w:numId w:val="1"/>
      </w:numPr>
      <w:pBdr>
        <w:top w:val="single" w:sz="4" w:space="1" w:color="85BB1A"/>
        <w:bottom w:val="single" w:sz="4" w:space="1" w:color="85BB1A"/>
      </w:pBdr>
      <w:spacing w:before="360" w:after="0" w:line="240" w:lineRule="atLeast"/>
      <w:ind w:left="1009" w:right="6" w:hanging="1009"/>
      <w:jc w:val="left"/>
      <w:outlineLvl w:val="4"/>
    </w:pPr>
    <w:rPr>
      <w:kern w:val="22"/>
    </w:rPr>
  </w:style>
  <w:style w:type="character" w:default="1" w:styleId="Absatz-Standardschriftart">
    <w:name w:val="Default Paragraph Font"/>
    <w:semiHidden/>
    <w:rsid w:val="005B44B2"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rsid w:val="005B44B2"/>
  </w:style>
  <w:style w:type="paragraph" w:customStyle="1" w:styleId="DeckblattTitel3zeiligschwarz">
    <w:name w:val="Deckblatt_Titel_3zeilig_schwarz"/>
    <w:basedOn w:val="Standard"/>
    <w:rsid w:val="003C743B"/>
    <w:pPr>
      <w:spacing w:line="780" w:lineRule="atLeast"/>
      <w:jc w:val="left"/>
    </w:pPr>
    <w:rPr>
      <w:rFonts w:ascii="FrontPage" w:hAnsi="FrontPage"/>
      <w:sz w:val="104"/>
      <w:szCs w:val="104"/>
    </w:rPr>
  </w:style>
  <w:style w:type="paragraph" w:styleId="Verzeichnis1">
    <w:name w:val="toc 1"/>
    <w:basedOn w:val="Standard"/>
    <w:next w:val="Standard"/>
    <w:autoRedefine/>
    <w:uiPriority w:val="39"/>
    <w:rsid w:val="002F7E52"/>
    <w:pPr>
      <w:tabs>
        <w:tab w:val="left" w:pos="480"/>
        <w:tab w:val="right" w:leader="dot" w:pos="9072"/>
      </w:tabs>
      <w:spacing w:before="120" w:after="60"/>
    </w:pPr>
    <w:rPr>
      <w:rFonts w:cs="Arial"/>
      <w:bCs/>
    </w:rPr>
  </w:style>
  <w:style w:type="paragraph" w:styleId="Kopfzeile">
    <w:name w:val="header"/>
    <w:basedOn w:val="Standard"/>
    <w:link w:val="KopfzeileZchn"/>
    <w:uiPriority w:val="99"/>
    <w:rsid w:val="005B44B2"/>
    <w:pPr>
      <w:tabs>
        <w:tab w:val="center" w:pos="4536"/>
        <w:tab w:val="right" w:pos="9072"/>
      </w:tabs>
      <w:spacing w:line="240" w:lineRule="atLeast"/>
      <w:jc w:val="left"/>
    </w:pPr>
    <w:rPr>
      <w:szCs w:val="19"/>
    </w:rPr>
  </w:style>
  <w:style w:type="paragraph" w:styleId="Fuzeile">
    <w:name w:val="footer"/>
    <w:basedOn w:val="Standard"/>
    <w:rsid w:val="005B44B2"/>
    <w:pPr>
      <w:tabs>
        <w:tab w:val="center" w:pos="4820"/>
        <w:tab w:val="right" w:pos="9639"/>
      </w:tabs>
      <w:spacing w:line="240" w:lineRule="atLeast"/>
      <w:jc w:val="left"/>
    </w:pPr>
    <w:rPr>
      <w:rFonts w:ascii="FrontPage" w:hAnsi="FrontPage"/>
      <w:sz w:val="20"/>
      <w:szCs w:val="19"/>
    </w:rPr>
  </w:style>
  <w:style w:type="paragraph" w:customStyle="1" w:styleId="berschriftVerzeichnis">
    <w:name w:val="Überschrift_Verzeichnis"/>
    <w:basedOn w:val="berschrift1"/>
    <w:next w:val="Standard"/>
    <w:rsid w:val="005B44B2"/>
    <w:pPr>
      <w:numPr>
        <w:numId w:val="0"/>
      </w:numPr>
    </w:pPr>
  </w:style>
  <w:style w:type="character" w:styleId="Seitenzahl">
    <w:name w:val="page number"/>
    <w:rsid w:val="005B44B2"/>
    <w:rPr>
      <w:rFonts w:ascii="FrontPage" w:hAnsi="FrontPage"/>
      <w:b/>
      <w:sz w:val="20"/>
      <w:szCs w:val="20"/>
    </w:rPr>
  </w:style>
  <w:style w:type="paragraph" w:customStyle="1" w:styleId="DeckblattTitel3zeiligwei">
    <w:name w:val="Deckblatt_Titel_3zeilig_weiß"/>
    <w:basedOn w:val="Standard"/>
    <w:link w:val="DeckblattTitel3zeiligweiZchnZchn"/>
    <w:rsid w:val="003C743B"/>
    <w:pPr>
      <w:spacing w:line="780" w:lineRule="atLeast"/>
      <w:jc w:val="left"/>
    </w:pPr>
    <w:rPr>
      <w:rFonts w:ascii="FrontPage" w:hAnsi="FrontPage"/>
      <w:color w:val="FFFFFF"/>
      <w:sz w:val="72"/>
      <w:szCs w:val="72"/>
    </w:rPr>
  </w:style>
  <w:style w:type="paragraph" w:customStyle="1" w:styleId="DeckblattSubheadlinewei">
    <w:name w:val="Deckblatt_Subheadline_weiß"/>
    <w:basedOn w:val="Standard"/>
    <w:rsid w:val="003C743B"/>
    <w:pPr>
      <w:spacing w:line="280" w:lineRule="atLeast"/>
      <w:jc w:val="left"/>
    </w:pPr>
    <w:rPr>
      <w:rFonts w:ascii="FrontPage" w:hAnsi="FrontPage"/>
      <w:bCs/>
      <w:color w:val="FFFFFF"/>
      <w:sz w:val="23"/>
      <w:szCs w:val="23"/>
    </w:rPr>
  </w:style>
  <w:style w:type="paragraph" w:customStyle="1" w:styleId="DeckblattTitel2zeiligschwarz">
    <w:name w:val="Deckblatt_Titel_2zeilig_schwarz"/>
    <w:basedOn w:val="Standard"/>
    <w:rsid w:val="003C743B"/>
    <w:pPr>
      <w:spacing w:line="1080" w:lineRule="atLeast"/>
      <w:jc w:val="left"/>
    </w:pPr>
    <w:rPr>
      <w:rFonts w:ascii="FrontPage" w:hAnsi="FrontPage"/>
      <w:b/>
      <w:sz w:val="104"/>
      <w:szCs w:val="104"/>
    </w:rPr>
  </w:style>
  <w:style w:type="character" w:styleId="Hyperlink">
    <w:name w:val="Hyperlink"/>
    <w:uiPriority w:val="99"/>
    <w:rsid w:val="005B44B2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2F7E52"/>
    <w:pPr>
      <w:tabs>
        <w:tab w:val="left" w:pos="900"/>
        <w:tab w:val="right" w:leader="dot" w:pos="9072"/>
      </w:tabs>
      <w:spacing w:after="60"/>
      <w:ind w:left="221"/>
    </w:pPr>
    <w:rPr>
      <w:szCs w:val="19"/>
    </w:rPr>
  </w:style>
  <w:style w:type="paragraph" w:styleId="Verzeichnis3">
    <w:name w:val="toc 3"/>
    <w:basedOn w:val="Standard"/>
    <w:next w:val="Standard"/>
    <w:autoRedefine/>
    <w:uiPriority w:val="39"/>
    <w:rsid w:val="002F7E52"/>
    <w:pPr>
      <w:tabs>
        <w:tab w:val="right" w:leader="dot" w:pos="9072"/>
      </w:tabs>
      <w:spacing w:after="60"/>
      <w:ind w:left="442"/>
    </w:pPr>
    <w:rPr>
      <w:szCs w:val="19"/>
    </w:rPr>
  </w:style>
  <w:style w:type="paragraph" w:customStyle="1" w:styleId="ISMetadatenSeite2">
    <w:name w:val="IS_Metadaten_Seite2"/>
    <w:basedOn w:val="Standard"/>
    <w:rsid w:val="008E3492"/>
    <w:pPr>
      <w:spacing w:after="260"/>
      <w:jc w:val="left"/>
    </w:pPr>
    <w:rPr>
      <w:szCs w:val="22"/>
    </w:rPr>
  </w:style>
  <w:style w:type="character" w:customStyle="1" w:styleId="DeckblattTitel3zeiligweiZchnZchn">
    <w:name w:val="Deckblatt_Titel_3zeilig_weiß Zchn Zchn"/>
    <w:link w:val="DeckblattTitel3zeiligwei"/>
    <w:rsid w:val="003C743B"/>
    <w:rPr>
      <w:rFonts w:ascii="FrontPage" w:hAnsi="FrontPage"/>
      <w:color w:val="FFFFFF"/>
      <w:sz w:val="72"/>
      <w:szCs w:val="72"/>
      <w:lang w:val="de-DE" w:eastAsia="de-DE" w:bidi="ar-SA"/>
    </w:rPr>
  </w:style>
  <w:style w:type="paragraph" w:customStyle="1" w:styleId="ISTextkrper">
    <w:name w:val="IS_Textkörper"/>
    <w:basedOn w:val="Standard"/>
    <w:link w:val="ISTextkrperZchn"/>
    <w:rsid w:val="007055FE"/>
    <w:pPr>
      <w:spacing w:line="360" w:lineRule="auto"/>
    </w:pPr>
    <w:rPr>
      <w:rFonts w:ascii="Charter" w:hAnsi="Charter"/>
      <w:szCs w:val="20"/>
    </w:rPr>
  </w:style>
  <w:style w:type="paragraph" w:customStyle="1" w:styleId="berschriftAbschnitt">
    <w:name w:val="Überschrift_Abschnitt"/>
    <w:basedOn w:val="berschriftVerzeichnis"/>
    <w:next w:val="ISTextkrper"/>
    <w:rsid w:val="005B44B2"/>
  </w:style>
  <w:style w:type="paragraph" w:styleId="Funotentext">
    <w:name w:val="footnote text"/>
    <w:basedOn w:val="Standard"/>
    <w:semiHidden/>
    <w:rsid w:val="005B44B2"/>
    <w:pPr>
      <w:spacing w:after="60"/>
      <w:ind w:left="425" w:hanging="425"/>
    </w:pPr>
    <w:rPr>
      <w:sz w:val="18"/>
      <w:szCs w:val="20"/>
    </w:rPr>
  </w:style>
  <w:style w:type="character" w:styleId="Funotenzeichen">
    <w:name w:val="footnote reference"/>
    <w:semiHidden/>
    <w:rsid w:val="005B44B2"/>
    <w:rPr>
      <w:vertAlign w:val="superscript"/>
    </w:rPr>
  </w:style>
  <w:style w:type="paragraph" w:customStyle="1" w:styleId="Literatur">
    <w:name w:val="Literatur"/>
    <w:basedOn w:val="Standard"/>
    <w:link w:val="LiteraturZchn"/>
    <w:rsid w:val="005B44B2"/>
    <w:pPr>
      <w:spacing w:line="240" w:lineRule="atLeast"/>
      <w:ind w:left="360" w:hanging="360"/>
    </w:pPr>
  </w:style>
  <w:style w:type="paragraph" w:customStyle="1" w:styleId="LiteraturAutoren">
    <w:name w:val="Literatur_Autoren"/>
    <w:basedOn w:val="Literatur"/>
    <w:link w:val="LiteraturAutorenZchn"/>
    <w:rsid w:val="009F3D59"/>
    <w:rPr>
      <w:b/>
    </w:rPr>
  </w:style>
  <w:style w:type="character" w:customStyle="1" w:styleId="LiteraturZchn">
    <w:name w:val="Literatur Zchn"/>
    <w:link w:val="Literatur"/>
    <w:rsid w:val="005B44B2"/>
    <w:rPr>
      <w:rFonts w:ascii="Bitstream Charter" w:hAnsi="Bitstream Charter"/>
      <w:sz w:val="22"/>
      <w:szCs w:val="24"/>
      <w:lang w:val="de-DE" w:eastAsia="de-DE" w:bidi="ar-SA"/>
    </w:rPr>
  </w:style>
  <w:style w:type="character" w:customStyle="1" w:styleId="LiteraturAutorenZchn">
    <w:name w:val="Literatur_Autoren Zchn"/>
    <w:link w:val="LiteraturAutoren"/>
    <w:rsid w:val="009F3D59"/>
    <w:rPr>
      <w:rFonts w:ascii="Charter" w:hAnsi="Charter"/>
      <w:b/>
      <w:sz w:val="22"/>
      <w:szCs w:val="24"/>
      <w:lang w:val="de-DE" w:eastAsia="de-DE" w:bidi="ar-SA"/>
    </w:rPr>
  </w:style>
  <w:style w:type="numbering" w:customStyle="1" w:styleId="Aufzhlung">
    <w:name w:val="Aufzählung"/>
    <w:basedOn w:val="KeineListe"/>
    <w:rsid w:val="005B44B2"/>
    <w:pPr>
      <w:numPr>
        <w:numId w:val="3"/>
      </w:numPr>
    </w:pPr>
  </w:style>
  <w:style w:type="paragraph" w:styleId="Zitat">
    <w:name w:val="Quote"/>
    <w:basedOn w:val="ISTextkrper"/>
    <w:rsid w:val="008E3492"/>
    <w:pPr>
      <w:ind w:left="567"/>
    </w:pPr>
    <w:rPr>
      <w:sz w:val="20"/>
    </w:rPr>
  </w:style>
  <w:style w:type="paragraph" w:styleId="Beschriftung">
    <w:name w:val="caption"/>
    <w:basedOn w:val="Standard"/>
    <w:next w:val="ISTextkrper"/>
    <w:qFormat/>
    <w:rsid w:val="006259D1"/>
    <w:pPr>
      <w:ind w:left="539" w:hanging="539"/>
      <w:jc w:val="left"/>
    </w:pPr>
    <w:rPr>
      <w:bCs/>
      <w:sz w:val="20"/>
      <w:szCs w:val="20"/>
    </w:rPr>
  </w:style>
  <w:style w:type="paragraph" w:customStyle="1" w:styleId="Abbildung">
    <w:name w:val="Abbildung"/>
    <w:basedOn w:val="ISTextkrper"/>
    <w:rsid w:val="005B44B2"/>
    <w:pPr>
      <w:keepNext/>
      <w:spacing w:before="240"/>
      <w:jc w:val="left"/>
    </w:pPr>
  </w:style>
  <w:style w:type="paragraph" w:styleId="Abbildungsverzeichnis">
    <w:name w:val="table of figures"/>
    <w:basedOn w:val="Standard"/>
    <w:next w:val="Standard"/>
    <w:uiPriority w:val="99"/>
    <w:rsid w:val="00F72D8B"/>
    <w:pPr>
      <w:tabs>
        <w:tab w:val="right" w:leader="dot" w:pos="9072"/>
      </w:tabs>
      <w:spacing w:after="60" w:line="360" w:lineRule="auto"/>
      <w:ind w:left="709" w:hanging="709"/>
    </w:pPr>
  </w:style>
  <w:style w:type="table" w:styleId="Tabellenraster">
    <w:name w:val="Table Grid"/>
    <w:basedOn w:val="NormaleTabelle"/>
    <w:rsid w:val="005B44B2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">
    <w:name w:val="Tabelle"/>
    <w:basedOn w:val="Standard"/>
    <w:next w:val="ISTextkrper"/>
    <w:rsid w:val="005B44B2"/>
    <w:pPr>
      <w:jc w:val="left"/>
    </w:pPr>
    <w:rPr>
      <w:sz w:val="20"/>
    </w:rPr>
  </w:style>
  <w:style w:type="paragraph" w:customStyle="1" w:styleId="Abkrzungsverzeichnis">
    <w:name w:val="Abkürzungsverzeichnis"/>
    <w:basedOn w:val="Standard"/>
    <w:rsid w:val="003C743B"/>
    <w:pPr>
      <w:tabs>
        <w:tab w:val="left" w:pos="1418"/>
      </w:tabs>
      <w:spacing w:line="240" w:lineRule="atLeast"/>
      <w:ind w:left="1418" w:hanging="1418"/>
      <w:jc w:val="left"/>
    </w:pPr>
  </w:style>
  <w:style w:type="paragraph" w:styleId="Index1">
    <w:name w:val="index 1"/>
    <w:basedOn w:val="Standard"/>
    <w:next w:val="Standard"/>
    <w:semiHidden/>
    <w:rsid w:val="005B44B2"/>
    <w:pPr>
      <w:spacing w:after="60"/>
      <w:ind w:left="221" w:hanging="221"/>
    </w:pPr>
  </w:style>
  <w:style w:type="paragraph" w:styleId="Index2">
    <w:name w:val="index 2"/>
    <w:basedOn w:val="Standard"/>
    <w:next w:val="Standard"/>
    <w:semiHidden/>
    <w:rsid w:val="005B44B2"/>
    <w:pPr>
      <w:spacing w:after="60"/>
      <w:ind w:left="442" w:hanging="221"/>
    </w:pPr>
    <w:rPr>
      <w:sz w:val="20"/>
    </w:rPr>
  </w:style>
  <w:style w:type="paragraph" w:customStyle="1" w:styleId="DeckblattTitel2zeiligwei">
    <w:name w:val="Deckblatt_Titel_2zeilig_weiß"/>
    <w:basedOn w:val="Standard"/>
    <w:rsid w:val="003C743B"/>
    <w:pPr>
      <w:spacing w:line="1080" w:lineRule="atLeast"/>
      <w:jc w:val="left"/>
    </w:pPr>
    <w:rPr>
      <w:rFonts w:ascii="FrontPage" w:hAnsi="FrontPage"/>
      <w:b/>
      <w:color w:val="FFFFFF"/>
      <w:sz w:val="104"/>
    </w:rPr>
  </w:style>
  <w:style w:type="paragraph" w:customStyle="1" w:styleId="DeckblattSubheadlineweifett">
    <w:name w:val="Deckblatt_Subheadline_weiß_fett"/>
    <w:basedOn w:val="DeckblattSubheadlinewei"/>
    <w:rsid w:val="003C743B"/>
    <w:rPr>
      <w:b/>
    </w:rPr>
  </w:style>
  <w:style w:type="paragraph" w:customStyle="1" w:styleId="HervorhebungFett">
    <w:name w:val="Hervorhebung_Fett"/>
    <w:basedOn w:val="ISTextkrper"/>
    <w:next w:val="ISTextkrper"/>
    <w:rsid w:val="005B44B2"/>
    <w:rPr>
      <w:b/>
    </w:rPr>
  </w:style>
  <w:style w:type="paragraph" w:customStyle="1" w:styleId="HervorhebungKursiv">
    <w:name w:val="Hervorhebung_Kursiv"/>
    <w:basedOn w:val="ISTextkrper"/>
    <w:next w:val="ISTextkrper"/>
    <w:rsid w:val="005B44B2"/>
    <w:rPr>
      <w:i/>
    </w:rPr>
  </w:style>
  <w:style w:type="paragraph" w:customStyle="1" w:styleId="DeckblattSubheadlineschwarz">
    <w:name w:val="Deckblatt_Subheadline_schwarz"/>
    <w:basedOn w:val="Standard"/>
    <w:rsid w:val="003C743B"/>
    <w:pPr>
      <w:spacing w:line="280" w:lineRule="atLeast"/>
      <w:jc w:val="left"/>
    </w:pPr>
    <w:rPr>
      <w:rFonts w:ascii="FrontPage" w:hAnsi="FrontPage"/>
      <w:color w:val="FFFFFF"/>
      <w:sz w:val="23"/>
    </w:rPr>
  </w:style>
  <w:style w:type="paragraph" w:customStyle="1" w:styleId="DeckblattSubheadlineschwarzfett">
    <w:name w:val="Deckblatt_Subheadline_schwarz_fett"/>
    <w:basedOn w:val="Standard"/>
    <w:rsid w:val="003C743B"/>
    <w:pPr>
      <w:spacing w:line="280" w:lineRule="atLeast"/>
      <w:jc w:val="left"/>
    </w:pPr>
    <w:rPr>
      <w:rFonts w:ascii="FrontPage" w:hAnsi="FrontPage"/>
      <w:b/>
      <w:sz w:val="23"/>
    </w:rPr>
  </w:style>
  <w:style w:type="character" w:customStyle="1" w:styleId="KopfzeileZchn">
    <w:name w:val="Kopfzeile Zchn"/>
    <w:link w:val="Kopfzeile"/>
    <w:uiPriority w:val="99"/>
    <w:rsid w:val="00A0716E"/>
    <w:rPr>
      <w:rFonts w:ascii="Charter" w:hAnsi="Charter"/>
      <w:sz w:val="22"/>
      <w:szCs w:val="19"/>
    </w:rPr>
  </w:style>
  <w:style w:type="character" w:customStyle="1" w:styleId="ISTextkrperZchn">
    <w:name w:val="IS_Textkörper Zchn"/>
    <w:link w:val="ISTextkrper"/>
    <w:locked/>
    <w:rsid w:val="001A7C10"/>
    <w:rPr>
      <w:rFonts w:ascii="Charter" w:hAnsi="Charter"/>
      <w:sz w:val="22"/>
      <w:lang w:val="de-DE" w:eastAsia="de-DE" w:bidi="ar-SA"/>
    </w:rPr>
  </w:style>
  <w:style w:type="character" w:styleId="Hervorhebung">
    <w:name w:val="Emphasis"/>
    <w:qFormat/>
    <w:rsid w:val="006259D1"/>
    <w:rPr>
      <w:rFonts w:ascii="Calibri" w:hAnsi="Calibri"/>
      <w:i/>
      <w:iCs/>
    </w:rPr>
  </w:style>
  <w:style w:type="paragraph" w:styleId="Verzeichnis4">
    <w:name w:val="toc 4"/>
    <w:basedOn w:val="Standard"/>
    <w:next w:val="Standard"/>
    <w:autoRedefine/>
    <w:semiHidden/>
    <w:rsid w:val="002F7E52"/>
    <w:pPr>
      <w:tabs>
        <w:tab w:val="right" w:leader="dot" w:pos="9072"/>
      </w:tabs>
      <w:ind w:left="660"/>
    </w:pPr>
  </w:style>
  <w:style w:type="paragraph" w:styleId="Verzeichnis5">
    <w:name w:val="toc 5"/>
    <w:basedOn w:val="Standard"/>
    <w:next w:val="Standard"/>
    <w:autoRedefine/>
    <w:semiHidden/>
    <w:rsid w:val="002F7E52"/>
    <w:pPr>
      <w:tabs>
        <w:tab w:val="right" w:leader="dot" w:pos="9072"/>
      </w:tabs>
      <w:ind w:left="880"/>
    </w:pPr>
  </w:style>
  <w:style w:type="character" w:styleId="Fett">
    <w:name w:val="Strong"/>
    <w:qFormat/>
    <w:rsid w:val="006259D1"/>
    <w:rPr>
      <w:rFonts w:ascii="Calibri" w:hAnsi="Calibri"/>
      <w:b/>
      <w:bCs/>
    </w:rPr>
  </w:style>
  <w:style w:type="paragraph" w:styleId="Untertitel">
    <w:name w:val="Subtitle"/>
    <w:basedOn w:val="Standard"/>
    <w:next w:val="Standard"/>
    <w:link w:val="UntertitelZchn"/>
    <w:qFormat/>
    <w:rsid w:val="00EA15D5"/>
    <w:pPr>
      <w:spacing w:after="60"/>
      <w:jc w:val="center"/>
      <w:outlineLvl w:val="1"/>
    </w:pPr>
  </w:style>
  <w:style w:type="character" w:customStyle="1" w:styleId="UntertitelZchn">
    <w:name w:val="Untertitel Zchn"/>
    <w:link w:val="Untertitel"/>
    <w:rsid w:val="00EA15D5"/>
    <w:rPr>
      <w:rFonts w:ascii="Arial" w:eastAsia="Times New Roman" w:hAnsi="Arial" w:cs="Times New Roman"/>
      <w:sz w:val="24"/>
      <w:szCs w:val="24"/>
    </w:rPr>
  </w:style>
  <w:style w:type="paragraph" w:styleId="Titel">
    <w:name w:val="Title"/>
    <w:basedOn w:val="Standard"/>
    <w:next w:val="Standard"/>
    <w:link w:val="TitelZchn"/>
    <w:qFormat/>
    <w:rsid w:val="00EA15D5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EA15D5"/>
    <w:rPr>
      <w:rFonts w:ascii="Arial" w:eastAsia="Times New Roman" w:hAnsi="Arial" w:cs="Times New Roman"/>
      <w:b/>
      <w:bCs/>
      <w:kern w:val="28"/>
      <w:sz w:val="32"/>
      <w:szCs w:val="32"/>
    </w:rPr>
  </w:style>
  <w:style w:type="paragraph" w:styleId="MittleresRaster2">
    <w:name w:val="Medium Grid 2"/>
    <w:uiPriority w:val="1"/>
    <w:qFormat/>
    <w:rsid w:val="006259D1"/>
    <w:pPr>
      <w:jc w:val="both"/>
    </w:pPr>
    <w:rPr>
      <w:rFonts w:ascii="Calibri" w:hAnsi="Calibri"/>
      <w:sz w:val="22"/>
      <w:szCs w:val="24"/>
    </w:rPr>
  </w:style>
  <w:style w:type="character" w:styleId="SchwacheHervorhebung">
    <w:name w:val="Subtle Emphasis"/>
    <w:uiPriority w:val="19"/>
    <w:qFormat/>
    <w:rsid w:val="006259D1"/>
    <w:rPr>
      <w:rFonts w:ascii="Calibri" w:hAnsi="Calibri"/>
      <w:i/>
      <w:iCs/>
      <w:color w:val="808080"/>
    </w:rPr>
  </w:style>
  <w:style w:type="character" w:styleId="IntensiveHervorhebung">
    <w:name w:val="Intense Emphasis"/>
    <w:uiPriority w:val="21"/>
    <w:qFormat/>
    <w:rsid w:val="006259D1"/>
    <w:rPr>
      <w:rFonts w:ascii="Calibri" w:hAnsi="Calibri"/>
      <w:b/>
      <w:bCs/>
      <w:i/>
      <w:iCs/>
      <w:color w:val="4F81BD"/>
    </w:rPr>
  </w:style>
  <w:style w:type="paragraph" w:styleId="FarbigesRaster-Akzent1">
    <w:name w:val="Colorful Grid Accent 1"/>
    <w:basedOn w:val="Standard"/>
    <w:next w:val="Standard"/>
    <w:link w:val="FarbigesRaster-Akzent1Zchn"/>
    <w:uiPriority w:val="29"/>
    <w:qFormat/>
    <w:rsid w:val="00EA15D5"/>
    <w:rPr>
      <w:i/>
      <w:iCs/>
      <w:color w:val="000000"/>
    </w:rPr>
  </w:style>
  <w:style w:type="character" w:customStyle="1" w:styleId="FarbigesRaster-Akzent1Zchn">
    <w:name w:val="Farbiges Raster - Akzent 1 Zchn"/>
    <w:link w:val="FarbigesRaster-Akzent1"/>
    <w:uiPriority w:val="29"/>
    <w:rsid w:val="00EA15D5"/>
    <w:rPr>
      <w:rFonts w:ascii="Arial" w:hAnsi="Arial"/>
      <w:i/>
      <w:iCs/>
      <w:color w:val="000000"/>
      <w:sz w:val="22"/>
      <w:szCs w:val="24"/>
    </w:rPr>
  </w:style>
  <w:style w:type="paragraph" w:styleId="HelleSchattierung-Akzent2">
    <w:name w:val="Light Shading Accent 2"/>
    <w:basedOn w:val="Standard"/>
    <w:next w:val="Standard"/>
    <w:link w:val="HelleSchattierung-Akzent2Zchn"/>
    <w:uiPriority w:val="30"/>
    <w:qFormat/>
    <w:rsid w:val="00213FC7"/>
    <w:pPr>
      <w:pBdr>
        <w:bottom w:val="single" w:sz="4" w:space="4" w:color="85BB1A"/>
      </w:pBdr>
      <w:spacing w:before="200" w:after="280"/>
      <w:ind w:left="936" w:right="936"/>
    </w:pPr>
    <w:rPr>
      <w:b/>
      <w:bCs/>
      <w:i/>
      <w:iCs/>
      <w:color w:val="9EC747"/>
    </w:rPr>
  </w:style>
  <w:style w:type="character" w:customStyle="1" w:styleId="HelleSchattierung-Akzent2Zchn">
    <w:name w:val="Helle Schattierung - Akzent 2 Zchn"/>
    <w:link w:val="HelleSchattierung-Akzent2"/>
    <w:uiPriority w:val="30"/>
    <w:rsid w:val="00213FC7"/>
    <w:rPr>
      <w:rFonts w:ascii="Calibri" w:hAnsi="Calibri"/>
      <w:b/>
      <w:bCs/>
      <w:i/>
      <w:iCs/>
      <w:color w:val="9EC747"/>
      <w:sz w:val="24"/>
      <w:szCs w:val="24"/>
    </w:rPr>
  </w:style>
  <w:style w:type="character" w:styleId="SchwacherVerweis">
    <w:name w:val="Subtle Reference"/>
    <w:uiPriority w:val="31"/>
    <w:qFormat/>
    <w:rsid w:val="006259D1"/>
    <w:rPr>
      <w:rFonts w:ascii="Calibri" w:hAnsi="Calibri"/>
      <w:smallCaps/>
      <w:color w:val="C0504D"/>
      <w:u w:val="single"/>
    </w:rPr>
  </w:style>
  <w:style w:type="character" w:styleId="IntensiverVerweis">
    <w:name w:val="Intense Reference"/>
    <w:uiPriority w:val="32"/>
    <w:qFormat/>
    <w:rsid w:val="006259D1"/>
    <w:rPr>
      <w:rFonts w:ascii="Calibri" w:hAnsi="Calibri"/>
      <w:b/>
      <w:bCs/>
      <w:smallCaps/>
      <w:color w:val="C0504D"/>
      <w:spacing w:val="5"/>
      <w:u w:val="single"/>
    </w:rPr>
  </w:style>
  <w:style w:type="character" w:styleId="Buchtitel">
    <w:name w:val="Book Title"/>
    <w:uiPriority w:val="33"/>
    <w:qFormat/>
    <w:rsid w:val="006259D1"/>
    <w:rPr>
      <w:rFonts w:ascii="Calibri" w:hAnsi="Calibri"/>
      <w:b/>
      <w:bCs/>
      <w:smallCaps/>
      <w:spacing w:val="5"/>
    </w:rPr>
  </w:style>
  <w:style w:type="paragraph" w:styleId="FarbigeListe-Akzent1">
    <w:name w:val="Colorful List Accent 1"/>
    <w:basedOn w:val="Standard"/>
    <w:uiPriority w:val="34"/>
    <w:qFormat/>
    <w:rsid w:val="00EA15D5"/>
    <w:pPr>
      <w:ind w:left="708"/>
    </w:pPr>
  </w:style>
  <w:style w:type="paragraph" w:styleId="Sprechblasentext">
    <w:name w:val="Balloon Text"/>
    <w:basedOn w:val="Standard"/>
    <w:link w:val="SprechblasentextZchn"/>
    <w:rsid w:val="007D68D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rsid w:val="007D68D5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4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eader" Target="header6.xml"/><Relationship Id="rId26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header" Target="header8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header" Target="header10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7.xml"/><Relationship Id="rId29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footer" Target="footer7.xml"/><Relationship Id="rId10" Type="http://schemas.openxmlformats.org/officeDocument/2006/relationships/hyperlink" Target="http://ls14-www.cs.tu-dortmund.de/main/" TargetMode="External"/><Relationship Id="rId19" Type="http://schemas.openxmlformats.org/officeDocument/2006/relationships/footer" Target="footer3.xm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oter" Target="footer4.xml"/><Relationship Id="rId27" Type="http://schemas.openxmlformats.org/officeDocument/2006/relationships/header" Target="header11.xml"/><Relationship Id="rId30" Type="http://schemas.openxmlformats.org/officeDocument/2006/relationships/footer" Target="footer8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://ls14-www.cs.tu-dortmund.de/main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Universit&#228;t%20Koblenz\MA\AusarbeitungsVorlage_MS_Word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64C8939B967D42940F980C705431C7" ma:contentTypeVersion="11" ma:contentTypeDescription="Create a new document." ma:contentTypeScope="" ma:versionID="5207266d5a8d751762ab7b472b15dbad">
  <xsd:schema xmlns:xsd="http://www.w3.org/2001/XMLSchema" xmlns:xs="http://www.w3.org/2001/XMLSchema" xmlns:p="http://schemas.microsoft.com/office/2006/metadata/properties" xmlns:ns3="4395f111-2fa8-438e-b4b6-c2f992180085" xmlns:ns4="4695e271-1875-41c1-adeb-67938bf79b5b" targetNamespace="http://schemas.microsoft.com/office/2006/metadata/properties" ma:root="true" ma:fieldsID="7b9820e8c908602b918877445d3dec60" ns3:_="" ns4:_="">
    <xsd:import namespace="4395f111-2fa8-438e-b4b6-c2f992180085"/>
    <xsd:import namespace="4695e271-1875-41c1-adeb-67938bf79b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95f111-2fa8-438e-b4b6-c2f9921800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5e271-1875-41c1-adeb-67938bf79b5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D08931-3809-4708-9BC7-EE9A865773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95f111-2fa8-438e-b4b6-c2f992180085"/>
    <ds:schemaRef ds:uri="4695e271-1875-41c1-adeb-67938bf79b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2CEDC9-F064-4AFB-8356-A89A1037CB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CAB359-ABD6-4CA1-9A6C-F0EE67FBA9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AusarbeitungsVorlage_MS_Word</Template>
  <TotalTime>0</TotalTime>
  <Pages>15</Pages>
  <Words>670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Dokumentenvorlage: Studien- und Diplomarbeiten</vt:lpstr>
    </vt:vector>
  </TitlesOfParts>
  <LinksUpToDate>false</LinksUpToDate>
  <CharactersWithSpaces>4883</CharactersWithSpaces>
  <SharedDoc>false</SharedDoc>
  <HLinks>
    <vt:vector size="132" baseType="variant">
      <vt:variant>
        <vt:i4>3539010</vt:i4>
      </vt:variant>
      <vt:variant>
        <vt:i4>134</vt:i4>
      </vt:variant>
      <vt:variant>
        <vt:i4>0</vt:i4>
      </vt:variant>
      <vt:variant>
        <vt:i4>5</vt:i4>
      </vt:variant>
      <vt:variant>
        <vt:lpwstr>C:\users\zmirir\Eigene Dateien\Dokumente\Seminarvorlagen\AusarbeitungsVorlage.dot</vt:lpwstr>
      </vt:variant>
      <vt:variant>
        <vt:lpwstr>_Toc266368153</vt:lpwstr>
      </vt:variant>
      <vt:variant>
        <vt:i4>1179696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_Toc452372112</vt:lpwstr>
      </vt:variant>
      <vt:variant>
        <vt:i4>1507377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_Toc452372040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_Toc452372039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_Toc452372038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_Toc452372037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_Toc452372036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_Toc452372035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_Toc452372034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_Toc452372033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_Toc452372032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_Toc452372031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_Toc452372030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_Toc452372029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_Toc452372028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_Toc452372027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_Toc452372026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_Toc452372025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_Toc452372024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_Toc452372023</vt:lpwstr>
      </vt:variant>
      <vt:variant>
        <vt:i4>6684716</vt:i4>
      </vt:variant>
      <vt:variant>
        <vt:i4>3</vt:i4>
      </vt:variant>
      <vt:variant>
        <vt:i4>0</vt:i4>
      </vt:variant>
      <vt:variant>
        <vt:i4>5</vt:i4>
      </vt:variant>
      <vt:variant>
        <vt:lpwstr>http://ls14-www.cs.tu-dortmund.de/main/</vt:lpwstr>
      </vt:variant>
      <vt:variant>
        <vt:lpwstr/>
      </vt:variant>
      <vt:variant>
        <vt:i4>6684716</vt:i4>
      </vt:variant>
      <vt:variant>
        <vt:i4>5</vt:i4>
      </vt:variant>
      <vt:variant>
        <vt:i4>0</vt:i4>
      </vt:variant>
      <vt:variant>
        <vt:i4>5</vt:i4>
      </vt:variant>
      <vt:variant>
        <vt:lpwstr>http://ls14-www.cs.tu-dortmund.de/main/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Dokumentenvorlage: Studien- und Diplomarbeiten</dc:title>
  <dc:subject>Dokumentenvorlage</dc:subject>
  <dc:creator/>
  <cp:keywords/>
  <cp:lastModifiedBy/>
  <cp:revision>1</cp:revision>
  <dcterms:created xsi:type="dcterms:W3CDTF">2019-11-07T16:00:00Z</dcterms:created>
  <dcterms:modified xsi:type="dcterms:W3CDTF">2019-11-07T16:12:00Z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0x0101007B64C8939B967D42940F980C705431C7</vt:lpwstr>
  </property>
</Properties>
</file>